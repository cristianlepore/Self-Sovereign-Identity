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14:paraId="19E99493" w14:textId="77777777" w:rsidTr="00AF0821">
        <w:tc>
          <w:tcPr>
            <w:tcW w:w="5299" w:type="dxa"/>
          </w:tcPr>
          <w:p w14:paraId="52819B5F" w14:textId="55583099" w:rsidR="009D1A3D" w:rsidRPr="00C23003" w:rsidRDefault="00C23003" w:rsidP="000E5E74">
            <w:pPr>
              <w:pStyle w:val="Titolo1"/>
              <w:jc w:val="center"/>
              <w:rPr>
                <w:i w:val="0"/>
                <w:iCs w:val="0"/>
              </w:rPr>
            </w:pPr>
            <w:r w:rsidRPr="00C23003">
              <w:rPr>
                <w:i w:val="0"/>
                <w:iCs w:val="0"/>
              </w:rPr>
              <w:t>THE FUTURE OF IDENTITY</w:t>
            </w:r>
            <w:r w:rsidR="0063382E">
              <w:rPr>
                <w:i w:val="0"/>
                <w:iCs w:val="0"/>
              </w:rPr>
              <w:t xml:space="preserve"> IN EUROPE</w:t>
            </w:r>
          </w:p>
          <w:p w14:paraId="0D91FCE4" w14:textId="6A8E21B4" w:rsidR="002E7C5B" w:rsidRPr="00E34A9D" w:rsidRDefault="00F37D9F" w:rsidP="00402486">
            <w:pPr>
              <w:pStyle w:val="Nessunaspaziatura"/>
              <w:jc w:val="both"/>
              <w:rPr>
                <w:sz w:val="18"/>
                <w:szCs w:val="18"/>
                <w:lang w:val="en-CA"/>
              </w:rPr>
            </w:pPr>
            <w:r w:rsidRPr="00F37D9F">
              <w:rPr>
                <w:sz w:val="18"/>
                <w:szCs w:val="18"/>
                <w:lang w:val="en-CA"/>
              </w:rPr>
              <w:t>We would greatly appreciate your taking 2 minutes to answer these questions. Your participation is precious to us. Please rate your opinion on the following questions:</w:t>
            </w:r>
          </w:p>
          <w:p w14:paraId="308DF79F" w14:textId="7BF66EC4" w:rsidR="000835E0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1. </w:t>
            </w:r>
            <w:r w:rsidR="000835E0" w:rsidRPr="000E5E74">
              <w:rPr>
                <w:b/>
                <w:bCs/>
                <w:sz w:val="18"/>
                <w:szCs w:val="18"/>
              </w:rPr>
              <w:t xml:space="preserve">Do you </w:t>
            </w:r>
            <w:r w:rsidR="00402486" w:rsidRPr="000E5E74">
              <w:rPr>
                <w:b/>
                <w:bCs/>
                <w:sz w:val="18"/>
                <w:szCs w:val="18"/>
              </w:rPr>
              <w:t>have</w:t>
            </w:r>
            <w:r w:rsidR="000835E0" w:rsidRPr="000E5E74">
              <w:rPr>
                <w:b/>
                <w:bCs/>
                <w:sz w:val="18"/>
                <w:szCs w:val="18"/>
              </w:rPr>
              <w:t xml:space="preserve"> a mobile wallet on your phone?</w:t>
            </w:r>
          </w:p>
          <w:p w14:paraId="795DD2B0" w14:textId="2DE921DB" w:rsidR="00402486" w:rsidRPr="00E34A9D" w:rsidRDefault="00000000" w:rsidP="000835E0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835E0" w:rsidRPr="00E34A9D">
              <w:rPr>
                <w:sz w:val="18"/>
                <w:szCs w:val="18"/>
              </w:rPr>
              <w:t xml:space="preserve"> </w:t>
            </w:r>
            <w:r w:rsidR="00EB5756" w:rsidRPr="00E34A9D">
              <w:rPr>
                <w:sz w:val="18"/>
                <w:szCs w:val="18"/>
              </w:rPr>
              <w:t>Yes</w:t>
            </w:r>
            <w:r w:rsidR="000835E0" w:rsidRPr="00E34A9D">
              <w:rPr>
                <w:sz w:val="18"/>
                <w:szCs w:val="18"/>
              </w:rPr>
              <w:t xml:space="preserve"> </w:t>
            </w:r>
            <w:r w:rsidR="00402486" w:rsidRPr="00E34A9D">
              <w:rPr>
                <w:sz w:val="18"/>
                <w:szCs w:val="18"/>
              </w:rPr>
              <w:t xml:space="preserve">       </w:t>
            </w:r>
            <w:sdt>
              <w:sdtPr>
                <w:rPr>
                  <w:sz w:val="18"/>
                  <w:szCs w:val="18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835E0" w:rsidRPr="00E34A9D">
              <w:rPr>
                <w:sz w:val="18"/>
                <w:szCs w:val="18"/>
              </w:rPr>
              <w:t xml:space="preserve"> </w:t>
            </w:r>
            <w:r w:rsidR="00EB5756" w:rsidRPr="00E34A9D">
              <w:rPr>
                <w:sz w:val="18"/>
                <w:szCs w:val="18"/>
              </w:rPr>
              <w:t>No</w:t>
            </w:r>
          </w:p>
          <w:p w14:paraId="612527D1" w14:textId="68045462" w:rsidR="00402486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2. </w:t>
            </w:r>
            <w:r w:rsidR="00402486" w:rsidRPr="000E5E74">
              <w:rPr>
                <w:b/>
                <w:bCs/>
                <w:sz w:val="18"/>
                <w:szCs w:val="18"/>
              </w:rPr>
              <w:t xml:space="preserve">Do you believe digital wallets are more secure than traditional </w:t>
            </w:r>
            <w:r w:rsidR="00623BCB" w:rsidRPr="000E5E74">
              <w:rPr>
                <w:b/>
                <w:bCs/>
                <w:sz w:val="18"/>
                <w:szCs w:val="18"/>
              </w:rPr>
              <w:t xml:space="preserve">physical </w:t>
            </w:r>
            <w:r w:rsidR="00402486" w:rsidRPr="000E5E74">
              <w:rPr>
                <w:b/>
                <w:bCs/>
                <w:sz w:val="18"/>
                <w:szCs w:val="18"/>
              </w:rPr>
              <w:t>wallets?</w:t>
            </w:r>
          </w:p>
          <w:p w14:paraId="3825FA39" w14:textId="67B151EE" w:rsidR="00402486" w:rsidRPr="00E34A9D" w:rsidRDefault="00000000" w:rsidP="00402486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752313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1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343796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2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278057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3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914153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4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7473947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49"/>
              <w:gridCol w:w="2650"/>
            </w:tblGrid>
            <w:tr w:rsidR="00402486" w:rsidRPr="00E34A9D" w14:paraId="19283F2B" w14:textId="77777777" w:rsidTr="005F0EB7">
              <w:tc>
                <w:tcPr>
                  <w:tcW w:w="2635" w:type="dxa"/>
                </w:tcPr>
                <w:p w14:paraId="23FD29F6" w14:textId="719785C5" w:rsidR="00402486" w:rsidRPr="00E34A9D" w:rsidRDefault="00402486" w:rsidP="00402486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Less secure</w:t>
                  </w:r>
                </w:p>
              </w:tc>
              <w:tc>
                <w:tcPr>
                  <w:tcW w:w="2635" w:type="dxa"/>
                </w:tcPr>
                <w:p w14:paraId="423F8042" w14:textId="19C792C6" w:rsidR="00402486" w:rsidRPr="00E34A9D" w:rsidRDefault="00402486" w:rsidP="00402486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More secure</w:t>
                  </w:r>
                </w:p>
              </w:tc>
            </w:tr>
          </w:tbl>
          <w:p w14:paraId="3D667E09" w14:textId="3B12EA77" w:rsidR="00402486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3. </w:t>
            </w:r>
            <w:r w:rsidR="00F37D9F" w:rsidRPr="000E5E74">
              <w:rPr>
                <w:b/>
                <w:bCs/>
                <w:sz w:val="18"/>
                <w:szCs w:val="18"/>
              </w:rPr>
              <w:t>Do you use a digital wallet for presenting certificates such as work permits, university degrees, and health?</w:t>
            </w:r>
          </w:p>
          <w:p w14:paraId="210224AD" w14:textId="53375DE7" w:rsidR="00623BCB" w:rsidRPr="00E34A9D" w:rsidRDefault="00000000" w:rsidP="00623BCB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39500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623BCB" w:rsidRPr="00E34A9D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5771864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23BCB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623BCB" w:rsidRPr="00E34A9D">
              <w:rPr>
                <w:sz w:val="18"/>
                <w:szCs w:val="18"/>
              </w:rPr>
              <w:t xml:space="preserve"> No</w:t>
            </w:r>
            <w:r w:rsidR="00634DF6" w:rsidRPr="00E34A9D">
              <w:rPr>
                <w:sz w:val="18"/>
                <w:szCs w:val="18"/>
              </w:rPr>
              <w:t xml:space="preserve">        </w:t>
            </w:r>
            <w:sdt>
              <w:sdtPr>
                <w:rPr>
                  <w:sz w:val="18"/>
                  <w:szCs w:val="18"/>
                </w:rPr>
                <w:id w:val="119141353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34DF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634DF6" w:rsidRPr="00E34A9D">
              <w:rPr>
                <w:sz w:val="18"/>
                <w:szCs w:val="18"/>
              </w:rPr>
              <w:t xml:space="preserve"> Sometimes</w:t>
            </w:r>
          </w:p>
          <w:p w14:paraId="1613779C" w14:textId="192B1F3F" w:rsidR="009D1A3D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4. </w:t>
            </w:r>
            <w:r w:rsidR="00816CFC" w:rsidRPr="000E5E74">
              <w:rPr>
                <w:b/>
                <w:bCs/>
                <w:sz w:val="18"/>
                <w:szCs w:val="18"/>
              </w:rPr>
              <w:t>Social media should require your national identity card to open an account?</w:t>
            </w:r>
          </w:p>
          <w:p w14:paraId="03E063FB" w14:textId="0DF8CF44" w:rsidR="009D1A3D" w:rsidRPr="00E34A9D" w:rsidRDefault="00000000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1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2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3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4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49"/>
              <w:gridCol w:w="2650"/>
            </w:tblGrid>
            <w:tr w:rsidR="009D1A3D" w:rsidRPr="00E34A9D" w14:paraId="40958FB6" w14:textId="77777777">
              <w:tc>
                <w:tcPr>
                  <w:tcW w:w="2635" w:type="dxa"/>
                </w:tcPr>
                <w:p w14:paraId="52685286" w14:textId="6827660D" w:rsidR="009D1A3D" w:rsidRPr="00E34A9D" w:rsidRDefault="002F00B8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D</w:t>
                  </w:r>
                  <w:r w:rsidR="00E14664" w:rsidRPr="00E34A9D">
                    <w:rPr>
                      <w:sz w:val="18"/>
                      <w:szCs w:val="18"/>
                    </w:rPr>
                    <w:t>isagree</w:t>
                  </w:r>
                </w:p>
              </w:tc>
              <w:tc>
                <w:tcPr>
                  <w:tcW w:w="2635" w:type="dxa"/>
                </w:tcPr>
                <w:p w14:paraId="0732BD51" w14:textId="5B437C7B" w:rsidR="009D1A3D" w:rsidRPr="00E34A9D" w:rsidRDefault="002F00B8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6120DB28" w14:textId="3B611101" w:rsidR="000F1F6F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5. </w:t>
            </w:r>
            <w:r w:rsidR="00F37D9F" w:rsidRPr="000E5E74">
              <w:rPr>
                <w:b/>
                <w:bCs/>
                <w:sz w:val="18"/>
                <w:szCs w:val="18"/>
              </w:rPr>
              <w:t>Have you experienced any issues with identity theft or fraud with digital wallets over the last two years?</w:t>
            </w:r>
          </w:p>
          <w:p w14:paraId="26A6A89E" w14:textId="47D16B10" w:rsidR="000F1F6F" w:rsidRPr="00E34A9D" w:rsidRDefault="00000000" w:rsidP="000F1F6F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976138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E5E74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1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2320390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2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4478875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3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5342009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4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974529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49"/>
              <w:gridCol w:w="2650"/>
            </w:tblGrid>
            <w:tr w:rsidR="000F1F6F" w:rsidRPr="00E34A9D" w14:paraId="2D44D995" w14:textId="77777777" w:rsidTr="005F0EB7">
              <w:tc>
                <w:tcPr>
                  <w:tcW w:w="2635" w:type="dxa"/>
                </w:tcPr>
                <w:p w14:paraId="629F8BF0" w14:textId="01F9A999" w:rsidR="000F1F6F" w:rsidRPr="00E34A9D" w:rsidRDefault="000F1F6F" w:rsidP="000F1F6F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Never</w:t>
                  </w:r>
                  <w:r w:rsidR="001E55EB" w:rsidRPr="00E34A9D">
                    <w:rPr>
                      <w:sz w:val="18"/>
                      <w:szCs w:val="18"/>
                    </w:rPr>
                    <w:t xml:space="preserve"> an issue</w:t>
                  </w:r>
                </w:p>
              </w:tc>
              <w:tc>
                <w:tcPr>
                  <w:tcW w:w="2635" w:type="dxa"/>
                </w:tcPr>
                <w:p w14:paraId="1DC86E86" w14:textId="65D4D359" w:rsidR="000F1F6F" w:rsidRPr="00E34A9D" w:rsidRDefault="000F1F6F" w:rsidP="000F1F6F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Often</w:t>
                  </w:r>
                </w:p>
              </w:tc>
            </w:tr>
          </w:tbl>
          <w:p w14:paraId="6B10F022" w14:textId="54D81B00" w:rsidR="00E34A9D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6. </w:t>
            </w:r>
            <w:r w:rsidR="00E34A9D" w:rsidRPr="000E5E74">
              <w:rPr>
                <w:b/>
                <w:bCs/>
                <w:sz w:val="18"/>
                <w:szCs w:val="18"/>
              </w:rPr>
              <w:t xml:space="preserve">Do you believe digital wallets </w:t>
            </w:r>
            <w:r w:rsidR="00987DE1" w:rsidRPr="000E5E74">
              <w:rPr>
                <w:b/>
                <w:bCs/>
                <w:sz w:val="18"/>
                <w:szCs w:val="18"/>
              </w:rPr>
              <w:t xml:space="preserve">are </w:t>
            </w:r>
            <w:r w:rsidR="00D54CC3" w:rsidRPr="000E5E74">
              <w:rPr>
                <w:b/>
                <w:bCs/>
                <w:sz w:val="18"/>
                <w:szCs w:val="18"/>
              </w:rPr>
              <w:t xml:space="preserve">a </w:t>
            </w:r>
            <w:r w:rsidR="00987DE1" w:rsidRPr="000E5E74">
              <w:rPr>
                <w:b/>
                <w:bCs/>
                <w:sz w:val="18"/>
                <w:szCs w:val="18"/>
              </w:rPr>
              <w:t>more secure</w:t>
            </w:r>
            <w:r w:rsidR="00D54CC3" w:rsidRPr="000E5E74">
              <w:rPr>
                <w:b/>
                <w:bCs/>
                <w:sz w:val="18"/>
                <w:szCs w:val="18"/>
              </w:rPr>
              <w:t xml:space="preserve"> way to authenticate</w:t>
            </w:r>
            <w:r w:rsidR="00E34A9D" w:rsidRPr="000E5E74">
              <w:rPr>
                <w:b/>
                <w:bCs/>
                <w:sz w:val="18"/>
                <w:szCs w:val="18"/>
              </w:rPr>
              <w:t xml:space="preserve">? </w:t>
            </w:r>
          </w:p>
          <w:p w14:paraId="6CE1D1F8" w14:textId="019E8146" w:rsidR="00E34A9D" w:rsidRPr="00E34A9D" w:rsidRDefault="00000000" w:rsidP="00E34A9D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34A9D" w:rsidRPr="00E34A9D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34A9D" w:rsidRPr="00E34A9D">
              <w:rPr>
                <w:sz w:val="18"/>
                <w:szCs w:val="18"/>
              </w:rPr>
              <w:t xml:space="preserve"> No        </w:t>
            </w:r>
            <w:sdt>
              <w:sdtPr>
                <w:rPr>
                  <w:sz w:val="18"/>
                  <w:szCs w:val="18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34A9D" w:rsidRPr="00E34A9D">
              <w:rPr>
                <w:sz w:val="18"/>
                <w:szCs w:val="18"/>
              </w:rPr>
              <w:t xml:space="preserve"> I don’t know</w:t>
            </w:r>
          </w:p>
          <w:p w14:paraId="13BF6CB4" w14:textId="668F3935" w:rsidR="00766552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7. </w:t>
            </w:r>
            <w:r w:rsidR="00766552" w:rsidRPr="000E5E74">
              <w:rPr>
                <w:b/>
                <w:bCs/>
                <w:sz w:val="18"/>
                <w:szCs w:val="18"/>
              </w:rPr>
              <w:t>What method do you prefer to authenticate a wallet?</w:t>
            </w:r>
          </w:p>
          <w:p w14:paraId="0846E6AF" w14:textId="2433076D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Password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15311473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230C82B2" w14:textId="45352E03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Fingerprint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-16909832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31FEA634" w14:textId="7B74A6F0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PIN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-8284426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24712804" w14:textId="2EFEAE62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Facial recognition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2561899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2B29E89C" w14:textId="5D01FF69" w:rsidR="00766552" w:rsidRDefault="00766552" w:rsidP="00766552">
            <w:pPr>
              <w:pStyle w:val="Rating"/>
            </w:pPr>
            <w:r w:rsidRPr="00E34A9D">
              <w:rPr>
                <w:sz w:val="18"/>
                <w:szCs w:val="18"/>
              </w:rPr>
              <w:t>Other (list) ………………………………………………………</w:t>
            </w:r>
            <w:r w:rsidR="00F3485F">
              <w:rPr>
                <w:sz w:val="18"/>
                <w:szCs w:val="18"/>
              </w:rPr>
              <w:t>……</w:t>
            </w:r>
          </w:p>
          <w:p w14:paraId="08A4E36D" w14:textId="69B4FB66" w:rsidR="009D1A3D" w:rsidRPr="000E5E74" w:rsidRDefault="000E5E74">
            <w:pPr>
              <w:pStyle w:val="Titolo2"/>
              <w:rPr>
                <w:b/>
                <w:bCs/>
                <w:sz w:val="18"/>
                <w:szCs w:val="18"/>
                <w:lang w:val="en-CA"/>
              </w:rPr>
            </w:pPr>
            <w:r w:rsidRPr="000E5E74">
              <w:rPr>
                <w:b/>
                <w:bCs/>
                <w:sz w:val="18"/>
                <w:szCs w:val="18"/>
                <w:lang w:val="en-CA"/>
              </w:rPr>
              <w:t xml:space="preserve">8. </w:t>
            </w:r>
            <w:r w:rsidR="00D54CC3" w:rsidRPr="00D54CC3">
              <w:rPr>
                <w:b/>
                <w:bCs/>
                <w:sz w:val="18"/>
                <w:szCs w:val="18"/>
                <w:lang w:val="en-CA"/>
              </w:rPr>
              <w:t>Would you rather pay for a digital wallet, or do you prefer having one for free but being annoyed by advertisements</w:t>
            </w:r>
            <w:r w:rsidR="001955A2" w:rsidRPr="000E5E74">
              <w:rPr>
                <w:b/>
                <w:bCs/>
                <w:sz w:val="18"/>
                <w:szCs w:val="18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1955A2" w14:paraId="58641E7F" w14:textId="77777777" w:rsidTr="00C701C4">
              <w:trPr>
                <w:trHeight w:val="368"/>
              </w:trPr>
              <w:tc>
                <w:tcPr>
                  <w:tcW w:w="5299" w:type="dxa"/>
                </w:tcPr>
                <w:p w14:paraId="43CBF2B5" w14:textId="2BAEE197" w:rsidR="001955A2" w:rsidRPr="000E5E74" w:rsidRDefault="00000000" w:rsidP="001955A2">
                  <w:pPr>
                    <w:pStyle w:val="Nessunaspaziatura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DD5D8B" w:rsidRPr="00DD5D8B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1955A2" w:rsidRPr="00DD5D8B">
                    <w:rPr>
                      <w:sz w:val="18"/>
                      <w:szCs w:val="18"/>
                    </w:rPr>
                    <w:t xml:space="preserve"> Pay (no </w:t>
                  </w:r>
                  <w:proofErr w:type="gramStart"/>
                  <w:r w:rsidR="001955A2" w:rsidRPr="00DD5D8B">
                    <w:rPr>
                      <w:sz w:val="18"/>
                      <w:szCs w:val="18"/>
                    </w:rPr>
                    <w:t>adv)</w:t>
                  </w:r>
                  <w:r w:rsidR="00AE4EEE">
                    <w:rPr>
                      <w:sz w:val="18"/>
                      <w:szCs w:val="18"/>
                    </w:rPr>
                    <w:t xml:space="preserve">   </w:t>
                  </w:r>
                  <w:proofErr w:type="gramEnd"/>
                  <w:r w:rsidR="00AE4EEE">
                    <w:rPr>
                      <w:sz w:val="18"/>
                      <w:szCs w:val="18"/>
                    </w:rPr>
                    <w:t xml:space="preserve">     </w:t>
                  </w:r>
                  <w:sdt>
                    <w:sdtPr>
                      <w:rPr>
                        <w:sz w:val="18"/>
                        <w:szCs w:val="18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955A2" w:rsidRPr="00DD5D8B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1955A2" w:rsidRPr="00DD5D8B">
                    <w:rPr>
                      <w:sz w:val="18"/>
                      <w:szCs w:val="18"/>
                    </w:rPr>
                    <w:t xml:space="preserve"> Free wallet (with adv)</w:t>
                  </w:r>
                </w:p>
                <w:p w14:paraId="55752053" w14:textId="4D680C5B" w:rsidR="007949C5" w:rsidRPr="000E5E74" w:rsidRDefault="000E5E74" w:rsidP="007949C5">
                  <w:pPr>
                    <w:pStyle w:val="Titolo2"/>
                    <w:rPr>
                      <w:b/>
                      <w:bCs/>
                      <w:sz w:val="18"/>
                      <w:szCs w:val="18"/>
                    </w:rPr>
                  </w:pPr>
                  <w:r w:rsidRPr="000E5E74">
                    <w:rPr>
                      <w:b/>
                      <w:bCs/>
                      <w:sz w:val="18"/>
                      <w:szCs w:val="18"/>
                    </w:rPr>
                    <w:t xml:space="preserve">9. </w:t>
                  </w:r>
                  <w:r w:rsidR="009F6801" w:rsidRPr="000E5E74">
                    <w:rPr>
                      <w:b/>
                      <w:bCs/>
                      <w:sz w:val="18"/>
                      <w:szCs w:val="18"/>
                    </w:rPr>
                    <w:t>To what extent w</w:t>
                  </w:r>
                  <w:r w:rsidR="00D54CC3" w:rsidRPr="000E5E74">
                    <w:rPr>
                      <w:b/>
                      <w:bCs/>
                      <w:sz w:val="18"/>
                      <w:szCs w:val="18"/>
                    </w:rPr>
                    <w:t>ould you like your wallet to combine information from your government-issued identity and other non-authoritative sources, such as gym club?</w:t>
                  </w:r>
                </w:p>
                <w:p w14:paraId="4F91A88B" w14:textId="32649E3D" w:rsidR="009F6801" w:rsidRPr="00E34A9D" w:rsidRDefault="009F6801" w:rsidP="009F6801">
                  <w:pPr>
                    <w:pStyle w:val="Ratings1-5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Pr="00E34A9D">
                    <w:rPr>
                      <w:sz w:val="18"/>
                      <w:szCs w:val="18"/>
                    </w:rPr>
                    <w:t xml:space="preserve"> 1</w:t>
                  </w:r>
                  <w:r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-214349391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Pr="00E34A9D">
                    <w:rPr>
                      <w:sz w:val="18"/>
                      <w:szCs w:val="18"/>
                    </w:rPr>
                    <w:t xml:space="preserve"> 2</w:t>
                  </w:r>
                  <w:r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Pr="00E34A9D">
                    <w:rPr>
                      <w:sz w:val="18"/>
                      <w:szCs w:val="18"/>
                    </w:rPr>
                    <w:t xml:space="preserve"> 3</w:t>
                  </w:r>
                  <w:r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-20113565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Pr="00E34A9D">
                    <w:rPr>
                      <w:sz w:val="18"/>
                      <w:szCs w:val="18"/>
                    </w:rPr>
                    <w:t xml:space="preserve"> 4</w:t>
                  </w:r>
                  <w:r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Pr="00E34A9D">
                    <w:rPr>
                      <w:sz w:val="18"/>
                      <w:szCs w:val="18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9F6801" w:rsidRPr="00E34A9D" w14:paraId="0BCED991" w14:textId="77777777" w:rsidTr="00162287">
                    <w:tc>
                      <w:tcPr>
                        <w:tcW w:w="2635" w:type="dxa"/>
                      </w:tcPr>
                      <w:p w14:paraId="21FBCB78" w14:textId="7F5F72A9" w:rsidR="009F6801" w:rsidRPr="00E34A9D" w:rsidRDefault="009F6801" w:rsidP="009F6801">
                        <w:pPr>
                          <w:pStyle w:val="Nessunaspaziatur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at all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3B96E71" w14:textId="57D46720" w:rsidR="009F6801" w:rsidRPr="00E34A9D" w:rsidRDefault="009F6801" w:rsidP="009F6801">
                        <w:pPr>
                          <w:pStyle w:val="Nessunaspaziatura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Combine information</w:t>
                        </w:r>
                      </w:p>
                    </w:tc>
                  </w:tr>
                </w:tbl>
                <w:p w14:paraId="25B18E11" w14:textId="197D5476" w:rsidR="00EE020E" w:rsidRPr="009F6801" w:rsidRDefault="00EE020E" w:rsidP="001955A2">
                  <w:pPr>
                    <w:pStyle w:val="Nessunaspaziatura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6111B67" w14:textId="218D81A2" w:rsidR="009D1A3D" w:rsidRDefault="009D1A3D" w:rsidP="00FB16E2">
            <w:pPr>
              <w:pStyle w:val="Nessunaspaziatura"/>
            </w:pPr>
          </w:p>
        </w:tc>
        <w:tc>
          <w:tcPr>
            <w:tcW w:w="696" w:type="dxa"/>
          </w:tcPr>
          <w:p w14:paraId="24AEFF7B" w14:textId="77777777" w:rsidR="009D1A3D" w:rsidRDefault="009D1A3D"/>
          <w:p w14:paraId="5A13CE25" w14:textId="77777777" w:rsidR="000A2F4B" w:rsidRPr="000A2F4B" w:rsidRDefault="000A2F4B" w:rsidP="000A2F4B"/>
          <w:p w14:paraId="3816376E" w14:textId="77777777" w:rsidR="000A2F4B" w:rsidRPr="000A2F4B" w:rsidRDefault="000A2F4B" w:rsidP="000A2F4B"/>
          <w:p w14:paraId="47C5A26C" w14:textId="77777777" w:rsidR="000A2F4B" w:rsidRPr="000A2F4B" w:rsidRDefault="000A2F4B" w:rsidP="000A2F4B"/>
          <w:p w14:paraId="63EEEAA0" w14:textId="77777777" w:rsidR="000A2F4B" w:rsidRPr="000A2F4B" w:rsidRDefault="000A2F4B" w:rsidP="000A2F4B"/>
          <w:p w14:paraId="612794C7" w14:textId="77777777" w:rsidR="000A2F4B" w:rsidRPr="000A2F4B" w:rsidRDefault="000A2F4B" w:rsidP="000A2F4B"/>
          <w:p w14:paraId="3BC7D625" w14:textId="77777777" w:rsidR="000A2F4B" w:rsidRPr="000A2F4B" w:rsidRDefault="000A2F4B" w:rsidP="000A2F4B"/>
          <w:p w14:paraId="4D506259" w14:textId="77777777" w:rsidR="000A2F4B" w:rsidRPr="000A2F4B" w:rsidRDefault="000A2F4B" w:rsidP="000A2F4B"/>
          <w:p w14:paraId="0081536C" w14:textId="77777777" w:rsidR="000A2F4B" w:rsidRPr="000A2F4B" w:rsidRDefault="000A2F4B" w:rsidP="000A2F4B"/>
          <w:p w14:paraId="07C1C24C" w14:textId="77777777" w:rsidR="000A2F4B" w:rsidRPr="000A2F4B" w:rsidRDefault="000A2F4B" w:rsidP="000A2F4B"/>
          <w:p w14:paraId="6A1F6D6F" w14:textId="77777777" w:rsidR="000A2F4B" w:rsidRPr="000A2F4B" w:rsidRDefault="000A2F4B" w:rsidP="000A2F4B"/>
          <w:p w14:paraId="326D0EDB" w14:textId="77777777" w:rsidR="000A2F4B" w:rsidRPr="000A2F4B" w:rsidRDefault="000A2F4B" w:rsidP="000A2F4B"/>
          <w:p w14:paraId="4E647F3A" w14:textId="77777777" w:rsidR="000A2F4B" w:rsidRPr="000A2F4B" w:rsidRDefault="000A2F4B" w:rsidP="000A2F4B"/>
          <w:p w14:paraId="256B86D5" w14:textId="77777777" w:rsidR="000A2F4B" w:rsidRPr="000A2F4B" w:rsidRDefault="000A2F4B" w:rsidP="000A2F4B"/>
          <w:p w14:paraId="5CB1CB5C" w14:textId="77777777" w:rsidR="000A2F4B" w:rsidRPr="000A2F4B" w:rsidRDefault="000A2F4B" w:rsidP="000A2F4B"/>
          <w:p w14:paraId="6BA4D57C" w14:textId="77777777" w:rsidR="000A2F4B" w:rsidRPr="000A2F4B" w:rsidRDefault="000A2F4B" w:rsidP="000A2F4B"/>
          <w:p w14:paraId="44DE5811" w14:textId="77777777" w:rsidR="000A2F4B" w:rsidRPr="000A2F4B" w:rsidRDefault="000A2F4B" w:rsidP="000A2F4B"/>
          <w:p w14:paraId="1C5719FA" w14:textId="77777777" w:rsidR="000A2F4B" w:rsidRPr="000A2F4B" w:rsidRDefault="000A2F4B" w:rsidP="000A2F4B"/>
          <w:p w14:paraId="27C345FA" w14:textId="77777777" w:rsidR="000A2F4B" w:rsidRPr="000A2F4B" w:rsidRDefault="000A2F4B" w:rsidP="000A2F4B"/>
          <w:p w14:paraId="4CF7B6F6" w14:textId="77777777" w:rsidR="000A2F4B" w:rsidRPr="000A2F4B" w:rsidRDefault="000A2F4B" w:rsidP="000A2F4B"/>
          <w:p w14:paraId="76BA08F7" w14:textId="77777777" w:rsidR="000A2F4B" w:rsidRPr="000A2F4B" w:rsidRDefault="000A2F4B" w:rsidP="000A2F4B"/>
          <w:p w14:paraId="71CB95E0" w14:textId="77777777" w:rsidR="000A2F4B" w:rsidRPr="000A2F4B" w:rsidRDefault="000A2F4B" w:rsidP="000A2F4B"/>
          <w:p w14:paraId="32FCE5A7" w14:textId="77777777" w:rsidR="000A2F4B" w:rsidRPr="000A2F4B" w:rsidRDefault="000A2F4B" w:rsidP="000A2F4B"/>
          <w:p w14:paraId="2DD23046" w14:textId="77777777" w:rsidR="000A2F4B" w:rsidRDefault="000A2F4B" w:rsidP="000A2F4B"/>
          <w:p w14:paraId="2E6C9726" w14:textId="77777777" w:rsidR="00E34A9D" w:rsidRPr="000A2F4B" w:rsidRDefault="00E34A9D" w:rsidP="000A2F4B"/>
          <w:p w14:paraId="5E7DF00F" w14:textId="77777777" w:rsidR="000A2F4B" w:rsidRPr="000A2F4B" w:rsidRDefault="000A2F4B" w:rsidP="000A2F4B"/>
          <w:p w14:paraId="6B524B69" w14:textId="77777777" w:rsidR="000A2F4B" w:rsidRPr="000A2F4B" w:rsidRDefault="000A2F4B" w:rsidP="000A2F4B"/>
          <w:p w14:paraId="79550D04" w14:textId="77777777" w:rsidR="000A2F4B" w:rsidRPr="000A2F4B" w:rsidRDefault="000A2F4B" w:rsidP="000A2F4B"/>
        </w:tc>
        <w:tc>
          <w:tcPr>
            <w:tcW w:w="5381" w:type="dxa"/>
          </w:tcPr>
          <w:p w14:paraId="376C2777" w14:textId="43FC6326" w:rsidR="00F3485F" w:rsidRPr="000E5E74" w:rsidRDefault="000E5E74" w:rsidP="00F3485F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10. </w:t>
            </w:r>
            <w:r w:rsidR="00F3485F" w:rsidRPr="000E5E74">
              <w:rPr>
                <w:b/>
                <w:bCs/>
                <w:sz w:val="18"/>
                <w:szCs w:val="18"/>
              </w:rPr>
              <w:t>Who should drive the design of your mobile wallet?</w:t>
            </w:r>
          </w:p>
          <w:p w14:paraId="74F3C39A" w14:textId="37005CF2" w:rsidR="00F3485F" w:rsidRDefault="00F3485F" w:rsidP="00F3485F">
            <w:pPr>
              <w:pStyle w:val="Multiplechoice2"/>
              <w:rPr>
                <w:b/>
                <w:bCs/>
              </w:rPr>
            </w:pPr>
            <w:sdt>
              <w:sdtPr>
                <w:rPr>
                  <w:sz w:val="18"/>
                  <w:szCs w:val="18"/>
                </w:rPr>
                <w:id w:val="-2739503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371509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Government</w:t>
            </w:r>
            <w:r>
              <w:rPr>
                <w:sz w:val="18"/>
                <w:szCs w:val="18"/>
              </w:rPr>
              <w:t xml:space="preserve">        </w:t>
            </w:r>
            <w:sdt>
              <w:sdtPr>
                <w:rPr>
                  <w:sz w:val="18"/>
                  <w:szCs w:val="18"/>
                </w:rPr>
                <w:id w:val="-2087184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Big tech</w:t>
            </w:r>
            <w:r>
              <w:rPr>
                <w:sz w:val="18"/>
                <w:szCs w:val="18"/>
              </w:rPr>
              <w:t xml:space="preserve">         </w:t>
            </w:r>
            <w:sdt>
              <w:sdtPr>
                <w:rPr>
                  <w:sz w:val="18"/>
                  <w:szCs w:val="18"/>
                </w:rPr>
                <w:id w:val="876506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No preference </w:t>
            </w:r>
          </w:p>
          <w:p w14:paraId="0F4D4A9E" w14:textId="76FBCEC6" w:rsidR="00E82A56" w:rsidRPr="000E5E74" w:rsidRDefault="000E5E74" w:rsidP="00D028C3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11. </w:t>
            </w:r>
            <w:r w:rsidR="00E82A56" w:rsidRPr="000E5E74">
              <w:rPr>
                <w:b/>
                <w:bCs/>
                <w:sz w:val="18"/>
                <w:szCs w:val="18"/>
              </w:rPr>
              <w:t>Have you ever had to recover your digital wallet due to a lost device?</w:t>
            </w:r>
          </w:p>
          <w:p w14:paraId="17B84C10" w14:textId="0D022B46" w:rsidR="00E82A56" w:rsidRDefault="00000000" w:rsidP="00E82A56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E34A9D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E34A9D">
              <w:rPr>
                <w:sz w:val="18"/>
                <w:szCs w:val="18"/>
              </w:rPr>
              <w:t xml:space="preserve"> No</w:t>
            </w:r>
          </w:p>
          <w:p w14:paraId="39185221" w14:textId="046F6BE2" w:rsidR="00987DE1" w:rsidRPr="000E5E74" w:rsidRDefault="000E5E74" w:rsidP="00987DE1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12. </w:t>
            </w:r>
            <w:r w:rsidR="00987DE1" w:rsidRPr="000E5E74">
              <w:rPr>
                <w:b/>
                <w:bCs/>
                <w:sz w:val="18"/>
                <w:szCs w:val="18"/>
              </w:rPr>
              <w:t>Have you linked your digital wallet to your social media accounts?</w:t>
            </w:r>
          </w:p>
          <w:p w14:paraId="75138929" w14:textId="77777777" w:rsidR="00987DE1" w:rsidRPr="0036296E" w:rsidRDefault="00987DE1" w:rsidP="00987DE1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725554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36296E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-146988638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36296E">
              <w:rPr>
                <w:sz w:val="18"/>
                <w:szCs w:val="18"/>
              </w:rPr>
              <w:t xml:space="preserve"> No        </w:t>
            </w:r>
            <w:sdt>
              <w:sdtPr>
                <w:rPr>
                  <w:sz w:val="18"/>
                  <w:szCs w:val="18"/>
                </w:rPr>
                <w:id w:val="-18540990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36296E">
              <w:rPr>
                <w:sz w:val="18"/>
                <w:szCs w:val="18"/>
              </w:rPr>
              <w:t xml:space="preserve"> Sometimes</w:t>
            </w:r>
          </w:p>
          <w:p w14:paraId="38BF0794" w14:textId="6DFDE950" w:rsidR="00EE020E" w:rsidRPr="000E5E74" w:rsidRDefault="000E5E74" w:rsidP="00EE020E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13. </w:t>
            </w:r>
            <w:r w:rsidR="000A2078" w:rsidRPr="000E5E74">
              <w:rPr>
                <w:b/>
                <w:bCs/>
                <w:sz w:val="18"/>
                <w:szCs w:val="18"/>
              </w:rPr>
              <w:t>How much do you trust your government to issue digital identities?</w:t>
            </w:r>
          </w:p>
          <w:p w14:paraId="13927F20" w14:textId="77777777" w:rsidR="00EE020E" w:rsidRPr="00DD5D8B" w:rsidRDefault="00EE020E" w:rsidP="00EE020E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1</w:t>
            </w:r>
            <w:r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2</w:t>
            </w:r>
            <w:r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796291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3</w:t>
            </w:r>
            <w:r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4</w:t>
            </w:r>
            <w:r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DD5D8B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EE020E" w:rsidRPr="00DD5D8B" w14:paraId="7AD2BBFB" w14:textId="77777777" w:rsidTr="00162287">
              <w:tc>
                <w:tcPr>
                  <w:tcW w:w="2635" w:type="dxa"/>
                </w:tcPr>
                <w:p w14:paraId="7623B79A" w14:textId="77777777" w:rsidR="00EE020E" w:rsidRPr="00DD5D8B" w:rsidRDefault="00EE020E" w:rsidP="00EE020E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DD5D8B">
                    <w:rPr>
                      <w:sz w:val="18"/>
                      <w:szCs w:val="18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53478C00" w14:textId="77777777" w:rsidR="00EE020E" w:rsidRPr="00DD5D8B" w:rsidRDefault="00EE020E" w:rsidP="00EE020E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DD5D8B">
                    <w:rPr>
                      <w:sz w:val="18"/>
                      <w:szCs w:val="18"/>
                    </w:rPr>
                    <w:t>Full Trust</w:t>
                  </w:r>
                </w:p>
              </w:tc>
            </w:tr>
          </w:tbl>
          <w:p w14:paraId="04B3FE3F" w14:textId="51F2FDFD" w:rsidR="00FC7747" w:rsidRPr="000E5E74" w:rsidRDefault="000E5E74" w:rsidP="00EC5889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14. </w:t>
            </w:r>
            <w:r w:rsidR="009D3F38" w:rsidRPr="000E5E74">
              <w:rPr>
                <w:b/>
                <w:bCs/>
                <w:sz w:val="18"/>
                <w:szCs w:val="18"/>
              </w:rPr>
              <w:t>How often do</w:t>
            </w:r>
            <w:r w:rsidR="00FC7747" w:rsidRPr="000E5E74">
              <w:rPr>
                <w:b/>
                <w:bCs/>
                <w:sz w:val="18"/>
                <w:szCs w:val="18"/>
              </w:rPr>
              <w:t xml:space="preserve"> you use multi-factor authentication?</w:t>
            </w:r>
          </w:p>
          <w:p w14:paraId="0F7C6D9E" w14:textId="5169035F" w:rsidR="00E102E3" w:rsidRPr="0036296E" w:rsidRDefault="00000000" w:rsidP="00E102E3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1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2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3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4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E102E3" w:rsidRPr="0036296E" w14:paraId="47EAE4A7" w14:textId="77777777" w:rsidTr="005F0EB7">
              <w:tc>
                <w:tcPr>
                  <w:tcW w:w="2635" w:type="dxa"/>
                </w:tcPr>
                <w:p w14:paraId="338611ED" w14:textId="5BB3383F" w:rsidR="00E102E3" w:rsidRPr="0036296E" w:rsidRDefault="00E102E3" w:rsidP="00E102E3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396A8E89" w14:textId="637A94F7" w:rsidR="00E102E3" w:rsidRPr="0036296E" w:rsidRDefault="00E102E3" w:rsidP="00E102E3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Always</w:t>
                  </w:r>
                </w:p>
              </w:tc>
            </w:tr>
          </w:tbl>
          <w:p w14:paraId="515C0333" w14:textId="2C30B3A6" w:rsidR="00FC7747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15. </w:t>
            </w:r>
            <w:r w:rsidR="00D028C3" w:rsidRPr="000E5E74">
              <w:rPr>
                <w:b/>
                <w:bCs/>
                <w:sz w:val="18"/>
                <w:szCs w:val="18"/>
              </w:rPr>
              <w:t>How</w:t>
            </w:r>
            <w:r w:rsidR="00E102E3" w:rsidRPr="000E5E74">
              <w:rPr>
                <w:b/>
                <w:bCs/>
                <w:sz w:val="18"/>
                <w:szCs w:val="18"/>
              </w:rPr>
              <w:t xml:space="preserve"> comfortable </w:t>
            </w:r>
            <w:r w:rsidR="00D028C3" w:rsidRPr="000E5E74">
              <w:rPr>
                <w:b/>
                <w:bCs/>
                <w:sz w:val="18"/>
                <w:szCs w:val="18"/>
              </w:rPr>
              <w:t xml:space="preserve">do you feel in </w:t>
            </w:r>
            <w:r w:rsidR="00E102E3" w:rsidRPr="000E5E74">
              <w:rPr>
                <w:b/>
                <w:bCs/>
                <w:sz w:val="18"/>
                <w:szCs w:val="18"/>
              </w:rPr>
              <w:t>using your digital identity for government services?</w:t>
            </w:r>
          </w:p>
          <w:p w14:paraId="7BA451BC" w14:textId="635DA06C" w:rsidR="00D028C3" w:rsidRPr="0036296E" w:rsidRDefault="00000000" w:rsidP="00D028C3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1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2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3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4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36296E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36296E" w:rsidRDefault="00D028C3" w:rsidP="00D028C3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36296E" w:rsidRDefault="00D028C3" w:rsidP="00D028C3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Very comfortable</w:t>
                  </w:r>
                </w:p>
              </w:tc>
            </w:tr>
          </w:tbl>
          <w:p w14:paraId="485779CB" w14:textId="3F77EE14" w:rsidR="00E102E3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16. </w:t>
            </w:r>
            <w:r w:rsidR="00A14536" w:rsidRPr="000E5E74">
              <w:rPr>
                <w:b/>
                <w:bCs/>
                <w:sz w:val="18"/>
                <w:szCs w:val="18"/>
              </w:rPr>
              <w:t>Do you use a digital identity to sign legal documents?</w:t>
            </w:r>
          </w:p>
          <w:p w14:paraId="78766019" w14:textId="1C4ADE44" w:rsidR="00E82A56" w:rsidRPr="0036296E" w:rsidRDefault="00000000" w:rsidP="00E82A56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1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2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3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4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E82A56" w:rsidRPr="0036296E" w14:paraId="02DC7C6A" w14:textId="77777777" w:rsidTr="00DB1CCA">
              <w:tc>
                <w:tcPr>
                  <w:tcW w:w="2635" w:type="dxa"/>
                </w:tcPr>
                <w:p w14:paraId="7051AA25" w14:textId="7AA81DA1" w:rsidR="00E82A56" w:rsidRPr="0036296E" w:rsidRDefault="00E82A56" w:rsidP="00E82A56">
                  <w:pPr>
                    <w:pStyle w:val="Nessunaspaziatura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7F95271" w14:textId="0302CF76" w:rsidR="00E82A56" w:rsidRPr="0036296E" w:rsidRDefault="00E82A56" w:rsidP="00E82A56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Always</w:t>
                  </w:r>
                </w:p>
              </w:tc>
            </w:tr>
          </w:tbl>
          <w:p w14:paraId="6291793B" w14:textId="6314790B" w:rsidR="009D1A3D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17. </w:t>
            </w:r>
            <w:r w:rsidR="00A14536" w:rsidRPr="000E5E74">
              <w:rPr>
                <w:b/>
                <w:bCs/>
                <w:sz w:val="18"/>
                <w:szCs w:val="18"/>
              </w:rPr>
              <w:t>To what extent do you agree that your government should pay for the deployment of the wallet ecosystem</w:t>
            </w:r>
            <w:r w:rsidR="00C0452B" w:rsidRPr="000E5E74">
              <w:rPr>
                <w:b/>
                <w:bCs/>
                <w:sz w:val="18"/>
                <w:szCs w:val="18"/>
              </w:rPr>
              <w:t xml:space="preserve"> (Internet, protocols, regulations, authoritative bodies)</w:t>
            </w:r>
            <w:r w:rsidR="00A14536" w:rsidRPr="000E5E74">
              <w:rPr>
                <w:b/>
                <w:bCs/>
                <w:sz w:val="18"/>
                <w:szCs w:val="18"/>
              </w:rPr>
              <w:t>?</w:t>
            </w:r>
          </w:p>
          <w:p w14:paraId="38646003" w14:textId="44373135" w:rsidR="0000332F" w:rsidRPr="0036296E" w:rsidRDefault="00000000" w:rsidP="0000332F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1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2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3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4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332F" w:rsidRPr="0036296E" w14:paraId="726497E2" w14:textId="77777777" w:rsidTr="00DB1CCA">
              <w:tc>
                <w:tcPr>
                  <w:tcW w:w="2635" w:type="dxa"/>
                </w:tcPr>
                <w:p w14:paraId="7DC42356" w14:textId="557C18EB" w:rsidR="008527AE" w:rsidRPr="0036296E" w:rsidRDefault="0000332F" w:rsidP="0000332F">
                  <w:pPr>
                    <w:pStyle w:val="Nessunaspaziatura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88C88AF" w14:textId="7C89A5AE" w:rsidR="0000332F" w:rsidRPr="0036296E" w:rsidRDefault="0000332F" w:rsidP="0000332F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2E91F49C" w14:textId="6ABB5C55" w:rsidR="002F4927" w:rsidRPr="000E5E74" w:rsidRDefault="000E5E74" w:rsidP="002F4927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18. </w:t>
            </w:r>
            <w:r w:rsidR="00A14536" w:rsidRPr="000E5E74">
              <w:rPr>
                <w:b/>
                <w:bCs/>
                <w:sz w:val="18"/>
                <w:szCs w:val="18"/>
              </w:rPr>
              <w:t xml:space="preserve">Governments should be able to decide to whom you can prove your identity online (for </w:t>
            </w:r>
            <w:r w:rsidR="00A14536" w:rsidRPr="000E5E74">
              <w:rPr>
                <w:b/>
                <w:bCs/>
                <w:sz w:val="18"/>
                <w:szCs w:val="18"/>
              </w:rPr>
              <w:t xml:space="preserve">more </w:t>
            </w:r>
            <w:r w:rsidR="00A14536" w:rsidRPr="000E5E74">
              <w:rPr>
                <w:b/>
                <w:bCs/>
                <w:sz w:val="18"/>
                <w:szCs w:val="18"/>
              </w:rPr>
              <w:t>safety).</w:t>
            </w:r>
          </w:p>
          <w:p w14:paraId="78517B01" w14:textId="7012E13C" w:rsidR="002F4927" w:rsidRPr="0036296E" w:rsidRDefault="00000000" w:rsidP="002F4927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1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2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3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4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2F4927" w:rsidRPr="0036296E" w14:paraId="11154FEE" w14:textId="77777777" w:rsidTr="00DB1CCA">
              <w:tc>
                <w:tcPr>
                  <w:tcW w:w="2635" w:type="dxa"/>
                </w:tcPr>
                <w:p w14:paraId="68E8D587" w14:textId="77777777" w:rsidR="002F4927" w:rsidRPr="0036296E" w:rsidRDefault="002F4927" w:rsidP="002F4927">
                  <w:pPr>
                    <w:pStyle w:val="Nessunaspaziatura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475488EA" w14:textId="77777777" w:rsidR="002F4927" w:rsidRPr="0036296E" w:rsidRDefault="002F4927" w:rsidP="002F4927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6152736A" w14:textId="07CAE596" w:rsidR="00AB7450" w:rsidRPr="000E5E74" w:rsidRDefault="000E5E74" w:rsidP="00AB7450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19. </w:t>
            </w:r>
            <w:r w:rsidR="00A14536" w:rsidRPr="000E5E74">
              <w:rPr>
                <w:b/>
                <w:bCs/>
                <w:sz w:val="18"/>
                <w:szCs w:val="18"/>
              </w:rPr>
              <w:t>To what extent governments should be able to revoke your online passport</w:t>
            </w:r>
            <w:r w:rsidR="00D7677D" w:rsidRPr="000E5E74">
              <w:rPr>
                <w:b/>
                <w:bCs/>
                <w:sz w:val="18"/>
                <w:szCs w:val="18"/>
              </w:rPr>
              <w:t xml:space="preserve"> or other identity certificates</w:t>
            </w:r>
            <w:r w:rsidR="00A14536" w:rsidRPr="000E5E74">
              <w:rPr>
                <w:b/>
                <w:bCs/>
                <w:sz w:val="18"/>
                <w:szCs w:val="18"/>
              </w:rPr>
              <w:t>?</w:t>
            </w:r>
          </w:p>
          <w:p w14:paraId="332283A6" w14:textId="556E7D3E" w:rsidR="00AB7450" w:rsidRPr="00AB7450" w:rsidRDefault="00000000" w:rsidP="00AB7450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45775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1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0645503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2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4058699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3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80105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4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9734130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AB7450" w:rsidRPr="00AB7450" w14:paraId="48039526" w14:textId="77777777" w:rsidTr="00DB1CCA">
              <w:tc>
                <w:tcPr>
                  <w:tcW w:w="2635" w:type="dxa"/>
                </w:tcPr>
                <w:p w14:paraId="4E213E7C" w14:textId="77777777" w:rsidR="00AB7450" w:rsidRPr="00AB7450" w:rsidRDefault="00AB7450" w:rsidP="00AB7450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AB7450"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670A50" w14:textId="77777777" w:rsidR="00AB7450" w:rsidRPr="00AB7450" w:rsidRDefault="00AB7450" w:rsidP="00AB7450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AB7450"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2654C9ED" w14:textId="0A93BFD0" w:rsidR="00D102A7" w:rsidRPr="000E5E74" w:rsidRDefault="000E5E74" w:rsidP="00D102A7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20. </w:t>
            </w:r>
            <w:r w:rsidR="00A14536" w:rsidRPr="000E5E74">
              <w:rPr>
                <w:b/>
                <w:bCs/>
                <w:sz w:val="18"/>
                <w:szCs w:val="18"/>
              </w:rPr>
              <w:t>Would you rather pay for more privacy</w:t>
            </w:r>
            <w:r w:rsidR="00A14536" w:rsidRPr="000E5E74">
              <w:rPr>
                <w:b/>
                <w:bCs/>
                <w:sz w:val="18"/>
                <w:szCs w:val="18"/>
              </w:rPr>
              <w:t xml:space="preserve"> in your identity</w:t>
            </w:r>
            <w:r w:rsidR="00A14536" w:rsidRPr="000E5E74">
              <w:rPr>
                <w:b/>
                <w:bCs/>
                <w:sz w:val="18"/>
                <w:szCs w:val="18"/>
              </w:rPr>
              <w:t>?</w:t>
            </w:r>
          </w:p>
          <w:p w14:paraId="1DD35A53" w14:textId="77777777" w:rsidR="00D102A7" w:rsidRPr="00B47E18" w:rsidRDefault="00D102A7" w:rsidP="00D102A7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B47E18">
              <w:rPr>
                <w:sz w:val="18"/>
                <w:szCs w:val="18"/>
              </w:rPr>
              <w:t xml:space="preserve"> 1</w:t>
            </w:r>
            <w:r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B47E18">
              <w:rPr>
                <w:sz w:val="18"/>
                <w:szCs w:val="18"/>
              </w:rPr>
              <w:t xml:space="preserve"> 2</w:t>
            </w:r>
            <w:r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B47E18">
              <w:rPr>
                <w:sz w:val="18"/>
                <w:szCs w:val="18"/>
              </w:rPr>
              <w:t xml:space="preserve"> 3</w:t>
            </w:r>
            <w:r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B47E18">
              <w:rPr>
                <w:sz w:val="18"/>
                <w:szCs w:val="18"/>
              </w:rPr>
              <w:t xml:space="preserve"> 4</w:t>
            </w:r>
            <w:r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B47E18">
              <w:rPr>
                <w:sz w:val="18"/>
                <w:szCs w:val="18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D102A7" w:rsidRPr="00B47E18" w14:paraId="6121A2F8" w14:textId="77777777" w:rsidTr="00AF0821">
              <w:trPr>
                <w:trHeight w:val="255"/>
              </w:trPr>
              <w:tc>
                <w:tcPr>
                  <w:tcW w:w="2692" w:type="dxa"/>
                </w:tcPr>
                <w:p w14:paraId="503CD1BB" w14:textId="77777777" w:rsidR="00D102A7" w:rsidRPr="00B47E18" w:rsidRDefault="00D102A7" w:rsidP="00D102A7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B47E18"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46D9E3" w14:textId="77777777" w:rsidR="00D102A7" w:rsidRPr="00B47E18" w:rsidRDefault="00D102A7" w:rsidP="00D102A7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B47E18"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33FD5D1B" w14:textId="2B53A30D" w:rsidR="009D1A3D" w:rsidRDefault="009D1A3D" w:rsidP="00D102A7">
            <w:pPr>
              <w:pStyle w:val="Titolo2"/>
            </w:pPr>
          </w:p>
        </w:tc>
      </w:tr>
    </w:tbl>
    <w:p w14:paraId="52C3F833" w14:textId="6A11C5E8" w:rsidR="009D1A3D" w:rsidRDefault="009D1A3D" w:rsidP="00AF0821">
      <w:pPr>
        <w:pStyle w:val="Nessunaspaziatura"/>
      </w:pPr>
    </w:p>
    <w:sectPr w:rsidR="009D1A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E01B8" w14:textId="77777777" w:rsidR="00293D96" w:rsidRDefault="00293D96">
      <w:pPr>
        <w:spacing w:after="0"/>
      </w:pPr>
      <w:r>
        <w:separator/>
      </w:r>
    </w:p>
  </w:endnote>
  <w:endnote w:type="continuationSeparator" w:id="0">
    <w:p w14:paraId="6957DE6A" w14:textId="77777777" w:rsidR="00293D96" w:rsidRDefault="00293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7980B" w14:textId="77777777" w:rsidR="00293D96" w:rsidRDefault="00293D96">
      <w:pPr>
        <w:spacing w:after="0"/>
      </w:pPr>
      <w:r>
        <w:separator/>
      </w:r>
    </w:p>
  </w:footnote>
  <w:footnote w:type="continuationSeparator" w:id="0">
    <w:p w14:paraId="75ADD8ED" w14:textId="77777777" w:rsidR="00293D96" w:rsidRDefault="00293D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removePersonalInformation/>
  <w:removeDateAndTime/>
  <w:proofState w:spelling="clean"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A8D"/>
    <w:rsid w:val="00046A9E"/>
    <w:rsid w:val="000609D4"/>
    <w:rsid w:val="000706D0"/>
    <w:rsid w:val="000835E0"/>
    <w:rsid w:val="000A1C39"/>
    <w:rsid w:val="000A2078"/>
    <w:rsid w:val="000A2F4B"/>
    <w:rsid w:val="000E5E74"/>
    <w:rsid w:val="000F1F6F"/>
    <w:rsid w:val="00105874"/>
    <w:rsid w:val="00121019"/>
    <w:rsid w:val="001470C5"/>
    <w:rsid w:val="001955A2"/>
    <w:rsid w:val="001E55EB"/>
    <w:rsid w:val="00293D96"/>
    <w:rsid w:val="002969FD"/>
    <w:rsid w:val="002E7C5B"/>
    <w:rsid w:val="002F00B8"/>
    <w:rsid w:val="002F4927"/>
    <w:rsid w:val="0033424C"/>
    <w:rsid w:val="00353038"/>
    <w:rsid w:val="0036296E"/>
    <w:rsid w:val="00363CDD"/>
    <w:rsid w:val="00371509"/>
    <w:rsid w:val="003A11D2"/>
    <w:rsid w:val="00400075"/>
    <w:rsid w:val="00402486"/>
    <w:rsid w:val="00433221"/>
    <w:rsid w:val="00472793"/>
    <w:rsid w:val="00475550"/>
    <w:rsid w:val="004F78FA"/>
    <w:rsid w:val="005E03CF"/>
    <w:rsid w:val="00623BCB"/>
    <w:rsid w:val="0063382E"/>
    <w:rsid w:val="00634DF6"/>
    <w:rsid w:val="0063663E"/>
    <w:rsid w:val="006A256C"/>
    <w:rsid w:val="00701F72"/>
    <w:rsid w:val="007274BC"/>
    <w:rsid w:val="007417EA"/>
    <w:rsid w:val="00761273"/>
    <w:rsid w:val="00766552"/>
    <w:rsid w:val="007949C5"/>
    <w:rsid w:val="007A2DCB"/>
    <w:rsid w:val="007E1E0B"/>
    <w:rsid w:val="00801763"/>
    <w:rsid w:val="00816CFC"/>
    <w:rsid w:val="00836242"/>
    <w:rsid w:val="008527AE"/>
    <w:rsid w:val="00930C06"/>
    <w:rsid w:val="00982852"/>
    <w:rsid w:val="00987DE1"/>
    <w:rsid w:val="009932E8"/>
    <w:rsid w:val="009A402C"/>
    <w:rsid w:val="009C79C2"/>
    <w:rsid w:val="009D1A3D"/>
    <w:rsid w:val="009D2618"/>
    <w:rsid w:val="009D3F38"/>
    <w:rsid w:val="009E2582"/>
    <w:rsid w:val="009F6801"/>
    <w:rsid w:val="00A111ED"/>
    <w:rsid w:val="00A14536"/>
    <w:rsid w:val="00A83E2C"/>
    <w:rsid w:val="00A83E34"/>
    <w:rsid w:val="00AB4852"/>
    <w:rsid w:val="00AB7450"/>
    <w:rsid w:val="00AC7192"/>
    <w:rsid w:val="00AE4EEE"/>
    <w:rsid w:val="00AF0821"/>
    <w:rsid w:val="00B47E18"/>
    <w:rsid w:val="00B6539D"/>
    <w:rsid w:val="00BE7B12"/>
    <w:rsid w:val="00BF162B"/>
    <w:rsid w:val="00C0452B"/>
    <w:rsid w:val="00C23003"/>
    <w:rsid w:val="00C30D9B"/>
    <w:rsid w:val="00C524B0"/>
    <w:rsid w:val="00C701C4"/>
    <w:rsid w:val="00CF0450"/>
    <w:rsid w:val="00D028C3"/>
    <w:rsid w:val="00D102A7"/>
    <w:rsid w:val="00D43AEC"/>
    <w:rsid w:val="00D54CC3"/>
    <w:rsid w:val="00D7677D"/>
    <w:rsid w:val="00DB49B8"/>
    <w:rsid w:val="00DC1B6F"/>
    <w:rsid w:val="00DD5D8B"/>
    <w:rsid w:val="00E02A0C"/>
    <w:rsid w:val="00E102E3"/>
    <w:rsid w:val="00E14664"/>
    <w:rsid w:val="00E32797"/>
    <w:rsid w:val="00E34A9D"/>
    <w:rsid w:val="00E42EA0"/>
    <w:rsid w:val="00E82A56"/>
    <w:rsid w:val="00E9777B"/>
    <w:rsid w:val="00EB5756"/>
    <w:rsid w:val="00EC5889"/>
    <w:rsid w:val="00EE020E"/>
    <w:rsid w:val="00EE4108"/>
    <w:rsid w:val="00F03F46"/>
    <w:rsid w:val="00F3485F"/>
    <w:rsid w:val="00F37D9F"/>
    <w:rsid w:val="00F429D4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2024-07-29T14:51:00Z</dcterms:modified>
</cp:coreProperties>
</file>