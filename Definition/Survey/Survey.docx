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381"/>
        <w:gridCol w:w="667"/>
        <w:gridCol w:w="5328"/>
      </w:tblGrid>
      <w:tr w:rsidR="009D1A3D" w:rsidRPr="00696CE7" w14:paraId="19E99493" w14:textId="77777777" w:rsidTr="00AF0821">
        <w:tc>
          <w:tcPr>
            <w:tcW w:w="5299" w:type="dxa"/>
          </w:tcPr>
          <w:p w14:paraId="52819B5F" w14:textId="63442DF7" w:rsidR="009D1A3D" w:rsidRPr="00696CE7" w:rsidRDefault="00C23003" w:rsidP="000E5E74">
            <w:pPr>
              <w:pStyle w:val="Titolo1"/>
              <w:jc w:val="center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  <w:r w:rsidRPr="00696CE7">
              <w:rPr>
                <w:rFonts w:ascii="Arial" w:hAnsi="Arial" w:cs="Arial"/>
                <w:i w:val="0"/>
                <w:iCs w:val="0"/>
                <w:sz w:val="16"/>
                <w:szCs w:val="16"/>
              </w:rPr>
              <w:t>THE FUTURE OF IDENTITY</w:t>
            </w:r>
          </w:p>
          <w:p w14:paraId="0D91FCE4" w14:textId="38868B3A" w:rsidR="002E7C5B" w:rsidRPr="00696CE7" w:rsidRDefault="00F37D9F" w:rsidP="00402486">
            <w:pPr>
              <w:pStyle w:val="Nessunaspaziatura"/>
              <w:jc w:val="both"/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sz w:val="16"/>
                <w:szCs w:val="16"/>
                <w:lang w:val="en-CA"/>
              </w:rPr>
              <w:t xml:space="preserve">We would greatly appreciate your taking 2 minutes to answer these questions. </w:t>
            </w:r>
            <w:r w:rsidR="001D0468" w:rsidRPr="00696CE7">
              <w:rPr>
                <w:rFonts w:ascii="Arial" w:hAnsi="Arial" w:cs="Arial"/>
                <w:sz w:val="16"/>
                <w:szCs w:val="16"/>
                <w:lang w:val="en-CA"/>
              </w:rPr>
              <w:t>These questions refer to our tweaked definition of Self-Sovereign Identity</w:t>
            </w:r>
            <w:r w:rsidRPr="00696CE7">
              <w:rPr>
                <w:rFonts w:ascii="Arial" w:hAnsi="Arial" w:cs="Arial"/>
                <w:sz w:val="16"/>
                <w:szCs w:val="16"/>
                <w:lang w:val="en-CA"/>
              </w:rPr>
              <w:t>. Please</w:t>
            </w:r>
            <w:r w:rsidR="001D0468" w:rsidRPr="00696CE7">
              <w:rPr>
                <w:rFonts w:ascii="Arial" w:hAnsi="Arial" w:cs="Arial"/>
                <w:sz w:val="16"/>
                <w:szCs w:val="16"/>
                <w:lang w:val="en-CA"/>
              </w:rPr>
              <w:t xml:space="preserve">, take a moment to </w:t>
            </w:r>
            <w:r w:rsidRPr="00696CE7">
              <w:rPr>
                <w:rFonts w:ascii="Arial" w:hAnsi="Arial" w:cs="Arial"/>
                <w:sz w:val="16"/>
                <w:szCs w:val="16"/>
                <w:lang w:val="en-CA"/>
              </w:rPr>
              <w:t>rate your opinion on the following questions:</w:t>
            </w:r>
          </w:p>
          <w:p w14:paraId="1A84A5AA" w14:textId="7DA43AA4" w:rsidR="005B349E" w:rsidRPr="00696CE7" w:rsidRDefault="00CC3E4E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Existence and Representation] </w:t>
            </w:r>
            <w:r w:rsidR="009D75C6" w:rsidRPr="009D75C6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willing are you to use a digital wallet for presenting identity credentials, such as work permits, university degrees, or medical certificates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6DD43935" w14:textId="77777777" w:rsidR="005B349E" w:rsidRPr="00696CE7" w:rsidRDefault="005B349E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9217201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1925761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30578273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8108315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71312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2691"/>
            </w:tblGrid>
            <w:tr w:rsidR="005B349E" w:rsidRPr="00696CE7" w14:paraId="11BB3B83" w14:textId="77777777" w:rsidTr="000757E7">
              <w:tc>
                <w:tcPr>
                  <w:tcW w:w="2635" w:type="dxa"/>
                </w:tcPr>
                <w:p w14:paraId="01A386EA" w14:textId="4E5D0410" w:rsidR="005B349E" w:rsidRPr="00696CE7" w:rsidRDefault="009D75C6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Not at all</w:t>
                  </w:r>
                </w:p>
              </w:tc>
              <w:tc>
                <w:tcPr>
                  <w:tcW w:w="2635" w:type="dxa"/>
                </w:tcPr>
                <w:p w14:paraId="797B7EC5" w14:textId="3919CDAD" w:rsidR="005B349E" w:rsidRPr="00696CE7" w:rsidRDefault="009D75C6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Very much </w:t>
                  </w:r>
                </w:p>
              </w:tc>
            </w:tr>
          </w:tbl>
          <w:p w14:paraId="57893EF0" w14:textId="33531ED7" w:rsidR="005B349E" w:rsidRPr="00696CE7" w:rsidRDefault="00CC3E4E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Existence and Representation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Pr="00CC3E4E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open are you to having your wallet combine information from multiple sources?</w:t>
            </w:r>
          </w:p>
          <w:p w14:paraId="47404EC9" w14:textId="77777777" w:rsidR="005B349E" w:rsidRPr="00696CE7" w:rsidRDefault="005B349E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9840441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14349391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44198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113565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208688271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2266F06F" w14:textId="77777777" w:rsidTr="000757E7">
              <w:tc>
                <w:tcPr>
                  <w:tcW w:w="2635" w:type="dxa"/>
                </w:tcPr>
                <w:p w14:paraId="091B4772" w14:textId="7777777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Not at all</w:t>
                  </w:r>
                </w:p>
              </w:tc>
              <w:tc>
                <w:tcPr>
                  <w:tcW w:w="2635" w:type="dxa"/>
                </w:tcPr>
                <w:p w14:paraId="76908C65" w14:textId="77777777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Combine information</w:t>
                  </w:r>
                </w:p>
              </w:tc>
            </w:tr>
          </w:tbl>
          <w:p w14:paraId="4E5CB6FD" w14:textId="073A75C4" w:rsidR="005B349E" w:rsidRPr="004515C5" w:rsidRDefault="005B349E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3. [Consent] </w:t>
            </w:r>
            <w:r w:rsidR="004515C5" w:rsidRPr="004515C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How much would you like to express your consent for the </w:t>
            </w:r>
            <w:r w:rsidR="004515C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service provider</w:t>
            </w:r>
            <w:r w:rsidR="004515C5" w:rsidRPr="004515C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 to collect, use, and share your identity data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55E4D742" w14:textId="77777777" w:rsidR="005B349E" w:rsidRPr="00696CE7" w:rsidRDefault="005B349E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796291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1787C7F7" w14:textId="77777777" w:rsidTr="000757E7">
              <w:tc>
                <w:tcPr>
                  <w:tcW w:w="2635" w:type="dxa"/>
                </w:tcPr>
                <w:p w14:paraId="4722E687" w14:textId="7777777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0F2A3EF" w14:textId="53F8DCE5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Every time</w:t>
                  </w:r>
                </w:p>
              </w:tc>
            </w:tr>
          </w:tbl>
          <w:p w14:paraId="308DF79F" w14:textId="45A0B79B" w:rsidR="000835E0" w:rsidRPr="00696CE7" w:rsidRDefault="00856F5F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0E5E7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E061F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Ownership and Control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] </w:t>
            </w:r>
            <w:r w:rsidRPr="00856F5F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comfortable are you with mobile wallets sharing your personal information</w:t>
            </w:r>
            <w:r w:rsidR="004C36C2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 and </w:t>
            </w:r>
            <w:proofErr w:type="gramStart"/>
            <w:r w:rsidR="004C36C2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create</w:t>
            </w:r>
            <w:proofErr w:type="gramEnd"/>
            <w:r w:rsidR="004C36C2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 multiple identtities</w:t>
            </w:r>
            <w:r w:rsidRPr="00856F5F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?</w:t>
            </w:r>
          </w:p>
          <w:p w14:paraId="4B7681D6" w14:textId="1216170B" w:rsidR="0008598D" w:rsidRPr="00696CE7" w:rsidRDefault="0008598D" w:rsidP="0008598D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11751855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98172879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8321451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908377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1897816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8598D" w:rsidRPr="00696CE7" w14:paraId="54D4B023" w14:textId="77777777" w:rsidTr="000757E7">
              <w:tc>
                <w:tcPr>
                  <w:tcW w:w="2635" w:type="dxa"/>
                </w:tcPr>
                <w:p w14:paraId="1C5FBCBF" w14:textId="1C8D631E" w:rsidR="0008598D" w:rsidRPr="00696CE7" w:rsidRDefault="00856F5F" w:rsidP="0008598D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Not comfortable</w:t>
                  </w:r>
                </w:p>
              </w:tc>
              <w:tc>
                <w:tcPr>
                  <w:tcW w:w="2635" w:type="dxa"/>
                </w:tcPr>
                <w:p w14:paraId="1FD8A23D" w14:textId="5742DC1B" w:rsidR="0008598D" w:rsidRPr="00696CE7" w:rsidRDefault="00696CE7" w:rsidP="0008598D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Very </w:t>
                  </w:r>
                  <w:r w:rsidR="00856F5F">
                    <w:rPr>
                      <w:rFonts w:ascii="Arial" w:hAnsi="Arial" w:cs="Arial"/>
                      <w:sz w:val="16"/>
                      <w:szCs w:val="16"/>
                    </w:rPr>
                    <w:t>comfortable</w:t>
                  </w:r>
                </w:p>
              </w:tc>
            </w:tr>
          </w:tbl>
          <w:p w14:paraId="612527D1" w14:textId="00064F40" w:rsidR="00402486" w:rsidRPr="00696CE7" w:rsidRDefault="00EF7E45" w:rsidP="000E5E74">
            <w:pPr>
              <w:pStyle w:val="Titolo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0E5E7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D57140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Security and Protection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28668B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Do you believe that decentralized identities are more secure than traditional "centralized" identity systems?</w:t>
            </w:r>
          </w:p>
          <w:p w14:paraId="3825FA39" w14:textId="58491E47" w:rsidR="00402486" w:rsidRPr="00696CE7" w:rsidRDefault="00000000" w:rsidP="00402486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752313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8598D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343796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C15C4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278057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1914153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402486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7473947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402486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402486" w:rsidRPr="00696CE7" w14:paraId="19283F2B" w14:textId="77777777" w:rsidTr="005F0EB7">
              <w:tc>
                <w:tcPr>
                  <w:tcW w:w="2635" w:type="dxa"/>
                </w:tcPr>
                <w:p w14:paraId="23FD29F6" w14:textId="7BBDE0E9" w:rsidR="00402486" w:rsidRPr="00696CE7" w:rsidRDefault="00E56A1D" w:rsidP="00402486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In</w:t>
                  </w:r>
                  <w:r w:rsidR="00402486" w:rsidRPr="00696CE7">
                    <w:rPr>
                      <w:rFonts w:ascii="Arial" w:hAnsi="Arial" w:cs="Arial"/>
                      <w:sz w:val="16"/>
                      <w:szCs w:val="16"/>
                    </w:rPr>
                    <w:t>secure</w:t>
                  </w:r>
                </w:p>
              </w:tc>
              <w:tc>
                <w:tcPr>
                  <w:tcW w:w="2635" w:type="dxa"/>
                </w:tcPr>
                <w:p w14:paraId="423F8042" w14:textId="08727A2C" w:rsidR="00402486" w:rsidRPr="00696CE7" w:rsidRDefault="00E56A1D" w:rsidP="00402486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</w:t>
                  </w:r>
                  <w:r w:rsidR="00402486"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 secure</w:t>
                  </w:r>
                </w:p>
              </w:tc>
            </w:tr>
          </w:tbl>
          <w:p w14:paraId="73892238" w14:textId="0D1AFB55" w:rsidR="005B349E" w:rsidRPr="00696CE7" w:rsidRDefault="005B349E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6. [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Persistence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076C33" w:rsidRPr="00076C33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Do you believe decentralized identities offer more security than traditional, centralized identity systems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6EF2BE65" w14:textId="77777777" w:rsidR="005B349E" w:rsidRPr="00696CE7" w:rsidRDefault="005B349E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3457758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645503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058699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801058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9734130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2ADCFDC4" w14:textId="77777777" w:rsidTr="000757E7">
              <w:tc>
                <w:tcPr>
                  <w:tcW w:w="2635" w:type="dxa"/>
                </w:tcPr>
                <w:p w14:paraId="717F12DD" w14:textId="3BE0191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 w:rsidR="00EF7E45">
                    <w:rPr>
                      <w:rFonts w:ascii="Arial" w:hAnsi="Arial" w:cs="Arial"/>
                      <w:sz w:val="16"/>
                      <w:szCs w:val="16"/>
                    </w:rPr>
                    <w:t>ot secure</w:t>
                  </w:r>
                </w:p>
              </w:tc>
              <w:tc>
                <w:tcPr>
                  <w:tcW w:w="2635" w:type="dxa"/>
                </w:tcPr>
                <w:p w14:paraId="330390F6" w14:textId="55151FFB" w:rsidR="005B349E" w:rsidRPr="00696CE7" w:rsidRDefault="00EF7E45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Very secure</w:t>
                  </w:r>
                </w:p>
              </w:tc>
            </w:tr>
          </w:tbl>
          <w:p w14:paraId="4265F3CA" w14:textId="584A07C8" w:rsidR="005B349E" w:rsidRPr="00696CE7" w:rsidRDefault="005B349E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7. [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Privacy and Minimal Disclosure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EF7E45" w:rsidRPr="00EF7E45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privacy and minimal disclosure of your information to you?</w:t>
            </w:r>
          </w:p>
          <w:p w14:paraId="5C466D0A" w14:textId="77777777" w:rsidR="005B349E" w:rsidRPr="00696CE7" w:rsidRDefault="005B349E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5B349E" w:rsidRPr="00696CE7" w14:paraId="3C85452A" w14:textId="77777777" w:rsidTr="000757E7">
              <w:trPr>
                <w:trHeight w:val="255"/>
              </w:trPr>
              <w:tc>
                <w:tcPr>
                  <w:tcW w:w="2692" w:type="dxa"/>
                </w:tcPr>
                <w:p w14:paraId="14D1FE9D" w14:textId="7777777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89" w:type="dxa"/>
                </w:tcPr>
                <w:p w14:paraId="572188AD" w14:textId="77777777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important</w:t>
                  </w:r>
                </w:p>
              </w:tc>
            </w:tr>
          </w:tbl>
          <w:p w14:paraId="51BD6EBF" w14:textId="77777777" w:rsidR="00B542AD" w:rsidRPr="00B542AD" w:rsidRDefault="00EF7E45" w:rsidP="00B542AD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5B349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Access and Availability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B542AD" w:rsidRPr="00B542AD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for you to have unrestricted access to the list of identity providers and service providers?</w:t>
            </w:r>
          </w:p>
          <w:p w14:paraId="2F95AFB2" w14:textId="6B4E7D03" w:rsidR="005B349E" w:rsidRPr="00696CE7" w:rsidRDefault="005B349E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311998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3926187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202324070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5327762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4448181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73168CBD" w14:textId="77777777" w:rsidTr="000757E7">
              <w:tc>
                <w:tcPr>
                  <w:tcW w:w="2635" w:type="dxa"/>
                </w:tcPr>
                <w:p w14:paraId="1C82032D" w14:textId="77777777" w:rsidR="005B349E" w:rsidRPr="00696CE7" w:rsidRDefault="005B349E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35" w:type="dxa"/>
                </w:tcPr>
                <w:p w14:paraId="42C0A213" w14:textId="77777777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 important</w:t>
                  </w:r>
                  <w:proofErr w:type="gramEnd"/>
                </w:p>
              </w:tc>
            </w:tr>
          </w:tbl>
          <w:p w14:paraId="2E2756BD" w14:textId="526A05DB" w:rsidR="005B349E" w:rsidRPr="00696CE7" w:rsidRDefault="00EF7E45" w:rsidP="005B349E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5B349E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[Transparency] </w:t>
            </w:r>
            <w:r w:rsidR="00B542AD" w:rsidRPr="00B542AD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for the policies, rules, protocols, and algorithms governing ecosystem members to be transparent?</w:t>
            </w:r>
          </w:p>
          <w:p w14:paraId="36374ABB" w14:textId="77777777" w:rsidR="005B349E" w:rsidRPr="00696CE7" w:rsidRDefault="005B349E" w:rsidP="005B349E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35088706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76428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846147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5704165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69069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5B349E" w:rsidRPr="00696CE7" w14:paraId="01917A22" w14:textId="77777777" w:rsidTr="000757E7">
              <w:tc>
                <w:tcPr>
                  <w:tcW w:w="2635" w:type="dxa"/>
                </w:tcPr>
                <w:p w14:paraId="023AB903" w14:textId="3AC1278D" w:rsidR="005B349E" w:rsidRPr="00696CE7" w:rsidRDefault="00B542AD" w:rsidP="005B349E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 w:rsidR="005B349E" w:rsidRPr="00696CE7">
                    <w:rPr>
                      <w:rFonts w:ascii="Arial" w:hAnsi="Arial" w:cs="Arial"/>
                      <w:sz w:val="16"/>
                      <w:szCs w:val="16"/>
                    </w:rPr>
                    <w:t>ot important</w:t>
                  </w:r>
                </w:p>
              </w:tc>
              <w:tc>
                <w:tcPr>
                  <w:tcW w:w="2635" w:type="dxa"/>
                </w:tcPr>
                <w:p w14:paraId="21D849BC" w14:textId="77777777" w:rsidR="005B349E" w:rsidRPr="00696CE7" w:rsidRDefault="005B349E" w:rsidP="005B349E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important</w:t>
                  </w:r>
                </w:p>
              </w:tc>
            </w:tr>
          </w:tbl>
          <w:p w14:paraId="2B29E89C" w14:textId="7241DAB0" w:rsidR="00766552" w:rsidRPr="00696CE7" w:rsidRDefault="00766552" w:rsidP="00766552">
            <w:pPr>
              <w:pStyle w:val="Rating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1955A2" w:rsidRPr="00696CE7" w14:paraId="58641E7F" w14:textId="77777777" w:rsidTr="00C701C4">
              <w:trPr>
                <w:trHeight w:val="368"/>
              </w:trPr>
              <w:tc>
                <w:tcPr>
                  <w:tcW w:w="5299" w:type="dxa"/>
                </w:tcPr>
                <w:p w14:paraId="25B18E11" w14:textId="197D5476" w:rsidR="00EE020E" w:rsidRPr="00696CE7" w:rsidRDefault="00EE020E" w:rsidP="001955A2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696CE7" w:rsidRDefault="009D1A3D" w:rsidP="00FB16E2">
            <w:pPr>
              <w:pStyle w:val="Nessunaspaziatura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696CE7" w:rsidRDefault="009D1A3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13CE25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16376E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C5A26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EEEAA0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2794C7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C7D625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506259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81536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C1C24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1F6D6F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6D0EDB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647F3A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6B86D5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B1CB5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A4D57C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DE5811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5719FA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345FA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F7B6F6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BA08F7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CB95E0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FCE5A7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D23046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6C9726" w14:textId="77777777" w:rsidR="00E34A9D" w:rsidRPr="00696CE7" w:rsidRDefault="00E34A9D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7DF00F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24B69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550D04" w14:textId="77777777" w:rsidR="000A2F4B" w:rsidRPr="00696CE7" w:rsidRDefault="000A2F4B" w:rsidP="000A2F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1" w:type="dxa"/>
          </w:tcPr>
          <w:p w14:paraId="19C42307" w14:textId="0132BBBE" w:rsidR="006C7EE4" w:rsidRPr="00696CE7" w:rsidRDefault="006C7EE4" w:rsidP="006C7EE4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169A7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[Portability]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to allow users to carry and use their digital identity across multiple platforms and contexts?</w:t>
            </w:r>
          </w:p>
          <w:p w14:paraId="148072C0" w14:textId="77777777" w:rsidR="006C7EE4" w:rsidRPr="00696CE7" w:rsidRDefault="006C7EE4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87587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6390420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6287375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83559775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5745064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64"/>
              <w:gridCol w:w="2664"/>
            </w:tblGrid>
            <w:tr w:rsidR="006C7EE4" w:rsidRPr="00696CE7" w14:paraId="32CC9B24" w14:textId="77777777" w:rsidTr="000757E7">
              <w:tc>
                <w:tcPr>
                  <w:tcW w:w="2635" w:type="dxa"/>
                </w:tcPr>
                <w:p w14:paraId="1EBEF3DD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35" w:type="dxa"/>
                </w:tcPr>
                <w:p w14:paraId="1E9E1D09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Very  important</w:t>
                  </w:r>
                  <w:proofErr w:type="gramEnd"/>
                </w:p>
              </w:tc>
            </w:tr>
          </w:tbl>
          <w:p w14:paraId="5B30FA13" w14:textId="77777777" w:rsidR="00657A21" w:rsidRPr="00657A21" w:rsidRDefault="006C7EE4" w:rsidP="00657A21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169A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[Interoperability]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for you to have a digital identity that can interoperate between services and jurisdictions?</w:t>
            </w:r>
          </w:p>
          <w:p w14:paraId="3B52EAF8" w14:textId="00F687BE" w:rsidR="006C7EE4" w:rsidRPr="00696CE7" w:rsidRDefault="006C7EE4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64"/>
              <w:gridCol w:w="2664"/>
            </w:tblGrid>
            <w:tr w:rsidR="006C7EE4" w:rsidRPr="00696CE7" w14:paraId="349615FC" w14:textId="77777777" w:rsidTr="000757E7">
              <w:tc>
                <w:tcPr>
                  <w:tcW w:w="2635" w:type="dxa"/>
                </w:tcPr>
                <w:p w14:paraId="770CEF00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 interoperability</w:t>
                  </w:r>
                </w:p>
              </w:tc>
              <w:tc>
                <w:tcPr>
                  <w:tcW w:w="2635" w:type="dxa"/>
                </w:tcPr>
                <w:p w14:paraId="4639DB12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Full interoperability</w:t>
                  </w:r>
                </w:p>
              </w:tc>
            </w:tr>
          </w:tbl>
          <w:p w14:paraId="6C234D9E" w14:textId="77777777" w:rsidR="00657A21" w:rsidRPr="00657A21" w:rsidRDefault="00D169A7" w:rsidP="00657A21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12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. [Cost]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Would you be willing to pay for a digital wallet and its services?</w:t>
            </w:r>
          </w:p>
          <w:p w14:paraId="4077E0E8" w14:textId="216593A5" w:rsidR="006C7EE4" w:rsidRPr="00696CE7" w:rsidRDefault="006C7EE4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80622208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3486825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74903633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63923910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397294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64"/>
              <w:gridCol w:w="2664"/>
            </w:tblGrid>
            <w:tr w:rsidR="006C7EE4" w:rsidRPr="00696CE7" w14:paraId="16E0226F" w14:textId="77777777" w:rsidTr="000757E7">
              <w:tc>
                <w:tcPr>
                  <w:tcW w:w="2635" w:type="dxa"/>
                </w:tcPr>
                <w:p w14:paraId="51FBFDF8" w14:textId="09B17747" w:rsidR="006C7EE4" w:rsidRPr="00696CE7" w:rsidRDefault="00657A21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</w:t>
                  </w:r>
                  <w:r w:rsidR="006C7EE4" w:rsidRPr="00696CE7">
                    <w:rPr>
                      <w:rFonts w:ascii="Arial" w:hAnsi="Arial" w:cs="Arial"/>
                      <w:sz w:val="16"/>
                      <w:szCs w:val="16"/>
                    </w:rPr>
                    <w:t>ree</w:t>
                  </w:r>
                </w:p>
              </w:tc>
              <w:tc>
                <w:tcPr>
                  <w:tcW w:w="2635" w:type="dxa"/>
                </w:tcPr>
                <w:p w14:paraId="4B4AFD31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Pay</w:t>
                  </w:r>
                </w:p>
              </w:tc>
            </w:tr>
          </w:tbl>
          <w:p w14:paraId="44B07DB5" w14:textId="77777777" w:rsidR="00657A21" w:rsidRPr="00657A21" w:rsidRDefault="00D169A7" w:rsidP="00657A21">
            <w:pPr>
              <w:pStyle w:val="Titolo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[Standard]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would you rate the importance of using global standards in e-identity systems?</w:t>
            </w:r>
          </w:p>
          <w:p w14:paraId="206B9045" w14:textId="41D35448" w:rsidR="006C7EE4" w:rsidRPr="00696CE7" w:rsidRDefault="006C7EE4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976138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2320390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14478875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5342009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974529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64"/>
              <w:gridCol w:w="2664"/>
            </w:tblGrid>
            <w:tr w:rsidR="006C7EE4" w:rsidRPr="00696CE7" w14:paraId="47683D1A" w14:textId="77777777" w:rsidTr="000757E7">
              <w:tc>
                <w:tcPr>
                  <w:tcW w:w="2635" w:type="dxa"/>
                </w:tcPr>
                <w:p w14:paraId="598A75E4" w14:textId="70E28CAD" w:rsidR="006C7EE4" w:rsidRPr="00696CE7" w:rsidRDefault="00657A21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Not important</w:t>
                  </w:r>
                </w:p>
              </w:tc>
              <w:tc>
                <w:tcPr>
                  <w:tcW w:w="2635" w:type="dxa"/>
                </w:tcPr>
                <w:p w14:paraId="2FD988F7" w14:textId="6ECF094E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Very </w:t>
                  </w:r>
                  <w:r w:rsidR="00657A21">
                    <w:rPr>
                      <w:rFonts w:ascii="Arial" w:hAnsi="Arial" w:cs="Arial"/>
                      <w:sz w:val="16"/>
                      <w:szCs w:val="16"/>
                    </w:rPr>
                    <w:t>important</w:t>
                  </w:r>
                </w:p>
              </w:tc>
            </w:tr>
          </w:tbl>
          <w:p w14:paraId="62411C32" w14:textId="77777777" w:rsidR="00657A21" w:rsidRPr="00657A21" w:rsidRDefault="00D169A7" w:rsidP="00657A21">
            <w:pPr>
              <w:pStyle w:val="Titolo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Decentralization and Autonomy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Do you believe entities should have full autonomy over their identity data without relying on any third party?</w:t>
            </w:r>
          </w:p>
          <w:p w14:paraId="76E938DC" w14:textId="76E39AA1" w:rsidR="006C7EE4" w:rsidRPr="00696CE7" w:rsidRDefault="006C7EE4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8294487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6975461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412589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741705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35700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64"/>
              <w:gridCol w:w="2664"/>
            </w:tblGrid>
            <w:tr w:rsidR="006C7EE4" w:rsidRPr="00696CE7" w14:paraId="7216ECAF" w14:textId="77777777" w:rsidTr="000757E7">
              <w:tc>
                <w:tcPr>
                  <w:tcW w:w="2635" w:type="dxa"/>
                </w:tcPr>
                <w:p w14:paraId="6C374089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 autonomy</w:t>
                  </w:r>
                </w:p>
              </w:tc>
              <w:tc>
                <w:tcPr>
                  <w:tcW w:w="2635" w:type="dxa"/>
                </w:tcPr>
                <w:p w14:paraId="1EB3C846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Full autonomy</w:t>
                  </w:r>
                </w:p>
              </w:tc>
            </w:tr>
          </w:tbl>
          <w:p w14:paraId="7482EBCF" w14:textId="6967EEC5" w:rsidR="006C7EE4" w:rsidRPr="00696CE7" w:rsidRDefault="00D169A7" w:rsidP="006C7EE4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 xml:space="preserve">Verifiability and Authenticity]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To what extent do you agree that users should be required to provide proof of the authenticity of their personal data?</w:t>
            </w:r>
          </w:p>
          <w:p w14:paraId="5D9D5650" w14:textId="77777777" w:rsidR="006C7EE4" w:rsidRPr="00696CE7" w:rsidRDefault="006C7EE4" w:rsidP="006C7EE4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64"/>
              <w:gridCol w:w="2664"/>
            </w:tblGrid>
            <w:tr w:rsidR="006C7EE4" w:rsidRPr="00696CE7" w14:paraId="37D12D88" w14:textId="77777777" w:rsidTr="000757E7">
              <w:tc>
                <w:tcPr>
                  <w:tcW w:w="2635" w:type="dxa"/>
                </w:tcPr>
                <w:p w14:paraId="78052D7A" w14:textId="77777777" w:rsidR="006C7EE4" w:rsidRPr="00696CE7" w:rsidRDefault="006C7EE4" w:rsidP="006C7EE4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9AE892B" w14:textId="77777777" w:rsidR="006C7EE4" w:rsidRPr="00696CE7" w:rsidRDefault="006C7EE4" w:rsidP="006C7EE4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Strongly agree</w:t>
                  </w:r>
                </w:p>
              </w:tc>
            </w:tr>
          </w:tbl>
          <w:p w14:paraId="23C912F3" w14:textId="77777777" w:rsidR="00657A21" w:rsidRPr="00657A21" w:rsidRDefault="00D169A7" w:rsidP="00657A21">
            <w:pPr>
              <w:pStyle w:val="Titolo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. [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Verifiability and Authenticity</w:t>
            </w:r>
            <w:r w:rsidR="006C7EE4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What method do you prefer for authenticating a wallet?</w:t>
            </w:r>
          </w:p>
          <w:p w14:paraId="3AE6F4F9" w14:textId="73E8C798" w:rsidR="006C7EE4" w:rsidRPr="00696CE7" w:rsidRDefault="006C7EE4" w:rsidP="006C7EE4">
            <w:pPr>
              <w:pStyle w:val="Rating"/>
              <w:rPr>
                <w:rFonts w:ascii="Arial" w:hAnsi="Arial" w:cs="Arial"/>
                <w:sz w:val="16"/>
                <w:szCs w:val="16"/>
              </w:rPr>
            </w:pPr>
            <w:r w:rsidRPr="00696CE7">
              <w:rPr>
                <w:rFonts w:ascii="Arial" w:hAnsi="Arial" w:cs="Arial"/>
                <w:sz w:val="16"/>
                <w:szCs w:val="16"/>
              </w:rPr>
              <w:t>Password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Yes |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5311473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  <w:p w14:paraId="4950B69E" w14:textId="77777777" w:rsidR="006C7EE4" w:rsidRPr="00696CE7" w:rsidRDefault="006C7EE4" w:rsidP="006C7EE4">
            <w:pPr>
              <w:pStyle w:val="Rating"/>
              <w:rPr>
                <w:rFonts w:ascii="Arial" w:hAnsi="Arial" w:cs="Arial"/>
                <w:sz w:val="16"/>
                <w:szCs w:val="16"/>
              </w:rPr>
            </w:pPr>
            <w:r w:rsidRPr="00696CE7">
              <w:rPr>
                <w:rFonts w:ascii="Arial" w:hAnsi="Arial" w:cs="Arial"/>
                <w:sz w:val="16"/>
                <w:szCs w:val="16"/>
              </w:rPr>
              <w:t>Fingerprint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Yes |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69098322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  <w:p w14:paraId="387AB426" w14:textId="77777777" w:rsidR="006C7EE4" w:rsidRPr="00696CE7" w:rsidRDefault="006C7EE4" w:rsidP="006C7EE4">
            <w:pPr>
              <w:pStyle w:val="Rating"/>
              <w:rPr>
                <w:rFonts w:ascii="Arial" w:hAnsi="Arial" w:cs="Arial"/>
                <w:sz w:val="16"/>
                <w:szCs w:val="16"/>
              </w:rPr>
            </w:pPr>
            <w:r w:rsidRPr="00696CE7">
              <w:rPr>
                <w:rFonts w:ascii="Arial" w:hAnsi="Arial" w:cs="Arial"/>
                <w:sz w:val="16"/>
                <w:szCs w:val="16"/>
              </w:rPr>
              <w:t>PIN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Yes |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8284426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  <w:p w14:paraId="565DED18" w14:textId="77777777" w:rsidR="006C7EE4" w:rsidRDefault="006C7EE4" w:rsidP="006C7EE4">
            <w:pPr>
              <w:pStyle w:val="Rating"/>
              <w:rPr>
                <w:rFonts w:ascii="Arial" w:hAnsi="Arial" w:cs="Arial"/>
                <w:sz w:val="16"/>
                <w:szCs w:val="16"/>
              </w:rPr>
            </w:pPr>
            <w:r w:rsidRPr="00696CE7">
              <w:rPr>
                <w:rFonts w:ascii="Arial" w:hAnsi="Arial" w:cs="Arial"/>
                <w:sz w:val="16"/>
                <w:szCs w:val="16"/>
              </w:rPr>
              <w:t>Facial recognition</w:t>
            </w:r>
            <w:r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Yes |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2561899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Pr="00696CE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  <w:p w14:paraId="515C0333" w14:textId="0612B861" w:rsidR="00FC7747" w:rsidRPr="00657A21" w:rsidRDefault="000E5E74">
            <w:pPr>
              <w:pStyle w:val="Titolo2"/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</w:pP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169A7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="00370803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370803" w:rsidRPr="00696CE7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Usability and Consistency</w:t>
            </w:r>
            <w:r w:rsidR="00370803" w:rsidRPr="00696CE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] </w:t>
            </w:r>
            <w:r w:rsidR="00657A21" w:rsidRPr="00657A21">
              <w:rPr>
                <w:rFonts w:ascii="Arial" w:hAnsi="Arial" w:cs="Arial"/>
                <w:b/>
                <w:bCs/>
                <w:sz w:val="16"/>
                <w:szCs w:val="16"/>
                <w:lang w:val="en-CA"/>
              </w:rPr>
              <w:t>How important is it to have an easy-to-use digital identity wallet on a mobile device?</w:t>
            </w:r>
          </w:p>
          <w:p w14:paraId="7BA451BC" w14:textId="46118C68" w:rsidR="00D028C3" w:rsidRPr="00696CE7" w:rsidRDefault="00000000" w:rsidP="00D028C3">
            <w:pPr>
              <w:pStyle w:val="Ratings1-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25EF0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3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D028C3" w:rsidRPr="00696CE7">
              <w:rPr>
                <w:rFonts w:ascii="Arial" w:hAnsi="Arial" w:cs="Arial"/>
                <w:sz w:val="16"/>
                <w:szCs w:val="16"/>
              </w:rPr>
              <w:tab/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696CE7">
                  <w:rPr>
                    <w:rFonts w:ascii="Arial" w:hAnsi="Arial" w:cs="Arial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696CE7"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64"/>
              <w:gridCol w:w="2664"/>
            </w:tblGrid>
            <w:tr w:rsidR="00D028C3" w:rsidRPr="00696CE7" w14:paraId="063635BF" w14:textId="77777777" w:rsidTr="00DB1CCA">
              <w:tc>
                <w:tcPr>
                  <w:tcW w:w="2635" w:type="dxa"/>
                </w:tcPr>
                <w:p w14:paraId="69E09719" w14:textId="657256EC" w:rsidR="00D028C3" w:rsidRPr="00696CE7" w:rsidRDefault="00D028C3" w:rsidP="00D028C3">
                  <w:pPr>
                    <w:pStyle w:val="Nessunaspaziatura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  <w:r w:rsidR="00E340CC" w:rsidRPr="00696CE7">
                    <w:rPr>
                      <w:rFonts w:ascii="Arial" w:hAnsi="Arial" w:cs="Arial"/>
                      <w:sz w:val="16"/>
                      <w:szCs w:val="16"/>
                    </w:rPr>
                    <w:t>t important</w:t>
                  </w:r>
                </w:p>
              </w:tc>
              <w:tc>
                <w:tcPr>
                  <w:tcW w:w="2635" w:type="dxa"/>
                </w:tcPr>
                <w:p w14:paraId="68119962" w14:textId="138B8618" w:rsidR="00D028C3" w:rsidRPr="00696CE7" w:rsidRDefault="00D028C3" w:rsidP="00D028C3">
                  <w:pPr>
                    <w:pStyle w:val="Nessunaspaziatura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CE7">
                    <w:rPr>
                      <w:rFonts w:ascii="Arial" w:hAnsi="Arial" w:cs="Arial"/>
                      <w:sz w:val="16"/>
                      <w:szCs w:val="16"/>
                    </w:rPr>
                    <w:t xml:space="preserve">Very </w:t>
                  </w:r>
                  <w:r w:rsidR="00E340CC" w:rsidRPr="00696CE7">
                    <w:rPr>
                      <w:rFonts w:ascii="Arial" w:hAnsi="Arial" w:cs="Arial"/>
                      <w:sz w:val="16"/>
                      <w:szCs w:val="16"/>
                    </w:rPr>
                    <w:t>important</w:t>
                  </w:r>
                </w:p>
              </w:tc>
            </w:tr>
          </w:tbl>
          <w:p w14:paraId="33FD5D1B" w14:textId="2B53A30D" w:rsidR="009D1A3D" w:rsidRPr="00696CE7" w:rsidRDefault="009D1A3D" w:rsidP="00D102A7">
            <w:pPr>
              <w:pStyle w:val="Titolo2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8C721A" w14:textId="77777777" w:rsidR="00CE25C1" w:rsidRPr="00696CE7" w:rsidRDefault="00CE25C1" w:rsidP="009412FC">
      <w:pPr>
        <w:rPr>
          <w:rFonts w:ascii="Arial" w:hAnsi="Arial" w:cs="Arial"/>
          <w:sz w:val="16"/>
          <w:szCs w:val="16"/>
        </w:rPr>
      </w:pPr>
    </w:p>
    <w:sectPr w:rsidR="00CE25C1" w:rsidRPr="00696C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BCCDA" w14:textId="77777777" w:rsidR="00901CFF" w:rsidRDefault="00901CFF">
      <w:pPr>
        <w:spacing w:after="0"/>
      </w:pPr>
      <w:r>
        <w:separator/>
      </w:r>
    </w:p>
  </w:endnote>
  <w:endnote w:type="continuationSeparator" w:id="0">
    <w:p w14:paraId="5E65A6D9" w14:textId="77777777" w:rsidR="00901CFF" w:rsidRDefault="00901C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322E7" w14:textId="77777777" w:rsidR="00901CFF" w:rsidRDefault="00901CFF">
      <w:pPr>
        <w:spacing w:after="0"/>
      </w:pPr>
      <w:r>
        <w:separator/>
      </w:r>
    </w:p>
  </w:footnote>
  <w:footnote w:type="continuationSeparator" w:id="0">
    <w:p w14:paraId="23B14A5E" w14:textId="77777777" w:rsidR="00901CFF" w:rsidRDefault="00901C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removePersonalInformation/>
  <w:removeDateAndTime/>
  <w:proofState w:grammar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A8D"/>
    <w:rsid w:val="00010525"/>
    <w:rsid w:val="0003126D"/>
    <w:rsid w:val="00046A9E"/>
    <w:rsid w:val="000609D4"/>
    <w:rsid w:val="000706D0"/>
    <w:rsid w:val="00076C33"/>
    <w:rsid w:val="000835E0"/>
    <w:rsid w:val="0008598D"/>
    <w:rsid w:val="000A1C39"/>
    <w:rsid w:val="000A2078"/>
    <w:rsid w:val="000A2F4B"/>
    <w:rsid w:val="000E5E74"/>
    <w:rsid w:val="000F1F6F"/>
    <w:rsid w:val="00105874"/>
    <w:rsid w:val="00121019"/>
    <w:rsid w:val="00137AA6"/>
    <w:rsid w:val="001470C5"/>
    <w:rsid w:val="00174AD1"/>
    <w:rsid w:val="00181D99"/>
    <w:rsid w:val="001955A2"/>
    <w:rsid w:val="001D0468"/>
    <w:rsid w:val="001D76FE"/>
    <w:rsid w:val="001E55EB"/>
    <w:rsid w:val="001F1074"/>
    <w:rsid w:val="0020045C"/>
    <w:rsid w:val="00225EF0"/>
    <w:rsid w:val="00233070"/>
    <w:rsid w:val="002435E4"/>
    <w:rsid w:val="002643BB"/>
    <w:rsid w:val="0028668B"/>
    <w:rsid w:val="00286F8C"/>
    <w:rsid w:val="00293D96"/>
    <w:rsid w:val="002969FD"/>
    <w:rsid w:val="002C5798"/>
    <w:rsid w:val="002E136E"/>
    <w:rsid w:val="002E7C5B"/>
    <w:rsid w:val="002F00B8"/>
    <w:rsid w:val="002F1EDC"/>
    <w:rsid w:val="002F4927"/>
    <w:rsid w:val="0033424C"/>
    <w:rsid w:val="003477F5"/>
    <w:rsid w:val="00353038"/>
    <w:rsid w:val="0036296E"/>
    <w:rsid w:val="00363CDD"/>
    <w:rsid w:val="00370803"/>
    <w:rsid w:val="00371509"/>
    <w:rsid w:val="00374837"/>
    <w:rsid w:val="003A11D2"/>
    <w:rsid w:val="003B7DCD"/>
    <w:rsid w:val="00400075"/>
    <w:rsid w:val="00402486"/>
    <w:rsid w:val="00433221"/>
    <w:rsid w:val="004473B7"/>
    <w:rsid w:val="004515C5"/>
    <w:rsid w:val="004569C0"/>
    <w:rsid w:val="00472793"/>
    <w:rsid w:val="00475550"/>
    <w:rsid w:val="004927AC"/>
    <w:rsid w:val="004C36C2"/>
    <w:rsid w:val="004C51A1"/>
    <w:rsid w:val="004C62E5"/>
    <w:rsid w:val="004F78FA"/>
    <w:rsid w:val="005029D8"/>
    <w:rsid w:val="00524791"/>
    <w:rsid w:val="00544059"/>
    <w:rsid w:val="005506BA"/>
    <w:rsid w:val="00597867"/>
    <w:rsid w:val="005B349E"/>
    <w:rsid w:val="005E03CF"/>
    <w:rsid w:val="00623BCB"/>
    <w:rsid w:val="0063382E"/>
    <w:rsid w:val="00634DF6"/>
    <w:rsid w:val="0063663E"/>
    <w:rsid w:val="00657A21"/>
    <w:rsid w:val="0068166C"/>
    <w:rsid w:val="00696CE7"/>
    <w:rsid w:val="006A256C"/>
    <w:rsid w:val="006C7EE4"/>
    <w:rsid w:val="006D0B46"/>
    <w:rsid w:val="006D0E82"/>
    <w:rsid w:val="00701F72"/>
    <w:rsid w:val="007274BC"/>
    <w:rsid w:val="007276BD"/>
    <w:rsid w:val="007417EA"/>
    <w:rsid w:val="007601CB"/>
    <w:rsid w:val="00761273"/>
    <w:rsid w:val="007614A9"/>
    <w:rsid w:val="00765B6C"/>
    <w:rsid w:val="00766552"/>
    <w:rsid w:val="00792247"/>
    <w:rsid w:val="007949C5"/>
    <w:rsid w:val="007A2DCB"/>
    <w:rsid w:val="007A76A4"/>
    <w:rsid w:val="007C27A9"/>
    <w:rsid w:val="007C49A2"/>
    <w:rsid w:val="007E1E0B"/>
    <w:rsid w:val="007E2E3E"/>
    <w:rsid w:val="00801763"/>
    <w:rsid w:val="00806FAE"/>
    <w:rsid w:val="00816CFC"/>
    <w:rsid w:val="00836242"/>
    <w:rsid w:val="008527AE"/>
    <w:rsid w:val="00856F5F"/>
    <w:rsid w:val="008A3E2C"/>
    <w:rsid w:val="008A65B8"/>
    <w:rsid w:val="008C459E"/>
    <w:rsid w:val="008D2678"/>
    <w:rsid w:val="00901CFF"/>
    <w:rsid w:val="00930C06"/>
    <w:rsid w:val="009335A6"/>
    <w:rsid w:val="009412FC"/>
    <w:rsid w:val="00953AD8"/>
    <w:rsid w:val="009542A2"/>
    <w:rsid w:val="0096673F"/>
    <w:rsid w:val="00982852"/>
    <w:rsid w:val="00987DE1"/>
    <w:rsid w:val="009932E8"/>
    <w:rsid w:val="009A1861"/>
    <w:rsid w:val="009A402C"/>
    <w:rsid w:val="009B1827"/>
    <w:rsid w:val="009C79C2"/>
    <w:rsid w:val="009D1A3D"/>
    <w:rsid w:val="009D2618"/>
    <w:rsid w:val="009D3F38"/>
    <w:rsid w:val="009D5952"/>
    <w:rsid w:val="009D75C6"/>
    <w:rsid w:val="009E061F"/>
    <w:rsid w:val="009E2582"/>
    <w:rsid w:val="009F6801"/>
    <w:rsid w:val="00A111ED"/>
    <w:rsid w:val="00A14536"/>
    <w:rsid w:val="00A20C8F"/>
    <w:rsid w:val="00A529FC"/>
    <w:rsid w:val="00A65E3B"/>
    <w:rsid w:val="00A8357C"/>
    <w:rsid w:val="00A839DB"/>
    <w:rsid w:val="00A83E2C"/>
    <w:rsid w:val="00A83E34"/>
    <w:rsid w:val="00AB4852"/>
    <w:rsid w:val="00AB7450"/>
    <w:rsid w:val="00AC15C4"/>
    <w:rsid w:val="00AC7192"/>
    <w:rsid w:val="00AE4EEE"/>
    <w:rsid w:val="00AF0821"/>
    <w:rsid w:val="00B078B3"/>
    <w:rsid w:val="00B47E18"/>
    <w:rsid w:val="00B542AD"/>
    <w:rsid w:val="00B6539D"/>
    <w:rsid w:val="00BB6358"/>
    <w:rsid w:val="00BE348B"/>
    <w:rsid w:val="00BE7B12"/>
    <w:rsid w:val="00BF162B"/>
    <w:rsid w:val="00C0452B"/>
    <w:rsid w:val="00C23003"/>
    <w:rsid w:val="00C30D9B"/>
    <w:rsid w:val="00C524B0"/>
    <w:rsid w:val="00C52EDD"/>
    <w:rsid w:val="00C63F59"/>
    <w:rsid w:val="00C66925"/>
    <w:rsid w:val="00C701C4"/>
    <w:rsid w:val="00C74BDE"/>
    <w:rsid w:val="00C95556"/>
    <w:rsid w:val="00CB5C2C"/>
    <w:rsid w:val="00CC3E4E"/>
    <w:rsid w:val="00CE25C1"/>
    <w:rsid w:val="00CE56F1"/>
    <w:rsid w:val="00CF0450"/>
    <w:rsid w:val="00D028C3"/>
    <w:rsid w:val="00D102A7"/>
    <w:rsid w:val="00D13755"/>
    <w:rsid w:val="00D169A7"/>
    <w:rsid w:val="00D23C92"/>
    <w:rsid w:val="00D34327"/>
    <w:rsid w:val="00D43AEC"/>
    <w:rsid w:val="00D44CC4"/>
    <w:rsid w:val="00D523EA"/>
    <w:rsid w:val="00D53B82"/>
    <w:rsid w:val="00D54CC3"/>
    <w:rsid w:val="00D57140"/>
    <w:rsid w:val="00D6294B"/>
    <w:rsid w:val="00D6707B"/>
    <w:rsid w:val="00D7677D"/>
    <w:rsid w:val="00DB49B8"/>
    <w:rsid w:val="00DC1B6F"/>
    <w:rsid w:val="00DD5D8B"/>
    <w:rsid w:val="00DE5330"/>
    <w:rsid w:val="00E02A0C"/>
    <w:rsid w:val="00E04D0E"/>
    <w:rsid w:val="00E102E3"/>
    <w:rsid w:val="00E14664"/>
    <w:rsid w:val="00E32797"/>
    <w:rsid w:val="00E340CC"/>
    <w:rsid w:val="00E34A9D"/>
    <w:rsid w:val="00E416AB"/>
    <w:rsid w:val="00E42EA0"/>
    <w:rsid w:val="00E56A1D"/>
    <w:rsid w:val="00E82A56"/>
    <w:rsid w:val="00E9777B"/>
    <w:rsid w:val="00EB5756"/>
    <w:rsid w:val="00EC5889"/>
    <w:rsid w:val="00EE020E"/>
    <w:rsid w:val="00EE1EA9"/>
    <w:rsid w:val="00EE4108"/>
    <w:rsid w:val="00EF23CF"/>
    <w:rsid w:val="00EF7E45"/>
    <w:rsid w:val="00F03F46"/>
    <w:rsid w:val="00F150D0"/>
    <w:rsid w:val="00F21251"/>
    <w:rsid w:val="00F3485F"/>
    <w:rsid w:val="00F37D9F"/>
    <w:rsid w:val="00F429D4"/>
    <w:rsid w:val="00F47C82"/>
    <w:rsid w:val="00FA04A6"/>
    <w:rsid w:val="00FA392F"/>
    <w:rsid w:val="00FB16E2"/>
    <w:rsid w:val="00FB53EF"/>
    <w:rsid w:val="00FC0F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9D75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2025-01-03T11:00:00Z</dcterms:modified>
</cp:coreProperties>
</file>