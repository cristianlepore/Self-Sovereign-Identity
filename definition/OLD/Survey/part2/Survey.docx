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381"/>
        <w:gridCol w:w="682"/>
        <w:gridCol w:w="5313"/>
      </w:tblGrid>
      <w:tr w:rsidR="009D1A3D" w:rsidRPr="00696CE7" w14:paraId="19E99493" w14:textId="77777777" w:rsidTr="00AF0821">
        <w:tc>
          <w:tcPr>
            <w:tcW w:w="5299" w:type="dxa"/>
          </w:tcPr>
          <w:p w14:paraId="52819B5F" w14:textId="63442DF7" w:rsidR="009D1A3D" w:rsidRPr="00696CE7" w:rsidRDefault="00C23003" w:rsidP="000E5E74">
            <w:pPr>
              <w:pStyle w:val="Titolo1"/>
              <w:jc w:val="center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  <w:r w:rsidRPr="00696CE7">
              <w:rPr>
                <w:rFonts w:ascii="Arial" w:hAnsi="Arial" w:cs="Arial"/>
                <w:i w:val="0"/>
                <w:iCs w:val="0"/>
                <w:sz w:val="16"/>
                <w:szCs w:val="16"/>
              </w:rPr>
              <w:t>THE FUTURE OF IDENTITY</w:t>
            </w:r>
          </w:p>
          <w:p w14:paraId="0D91FCE4" w14:textId="38868B3A" w:rsidR="002E7C5B" w:rsidRPr="00696CE7" w:rsidRDefault="00F37D9F" w:rsidP="00402486">
            <w:pPr>
              <w:pStyle w:val="Nessunaspaziatura"/>
              <w:jc w:val="both"/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sz w:val="16"/>
                <w:szCs w:val="16"/>
                <w:lang w:val="en-CA"/>
              </w:rPr>
              <w:t xml:space="preserve">We would greatly appreciate your taking 2 minutes to answer these questions. </w:t>
            </w:r>
            <w:r w:rsidR="001D0468" w:rsidRPr="00696CE7">
              <w:rPr>
                <w:rFonts w:ascii="Arial" w:hAnsi="Arial" w:cs="Arial"/>
                <w:sz w:val="16"/>
                <w:szCs w:val="16"/>
                <w:lang w:val="en-CA"/>
              </w:rPr>
              <w:t>These questions refer to our tweaked definition of Self-Sovereign Identity</w:t>
            </w:r>
            <w:r w:rsidRPr="00696CE7">
              <w:rPr>
                <w:rFonts w:ascii="Arial" w:hAnsi="Arial" w:cs="Arial"/>
                <w:sz w:val="16"/>
                <w:szCs w:val="16"/>
                <w:lang w:val="en-CA"/>
              </w:rPr>
              <w:t>. Please</w:t>
            </w:r>
            <w:r w:rsidR="001D0468" w:rsidRPr="00696CE7">
              <w:rPr>
                <w:rFonts w:ascii="Arial" w:hAnsi="Arial" w:cs="Arial"/>
                <w:sz w:val="16"/>
                <w:szCs w:val="16"/>
                <w:lang w:val="en-CA"/>
              </w:rPr>
              <w:t xml:space="preserve">, take a moment to </w:t>
            </w:r>
            <w:r w:rsidRPr="00696CE7">
              <w:rPr>
                <w:rFonts w:ascii="Arial" w:hAnsi="Arial" w:cs="Arial"/>
                <w:sz w:val="16"/>
                <w:szCs w:val="16"/>
                <w:lang w:val="en-CA"/>
              </w:rPr>
              <w:t>rate your opinion on the following questions:</w:t>
            </w:r>
          </w:p>
          <w:p w14:paraId="1A84A5AA" w14:textId="40DDE06C" w:rsidR="005B349E" w:rsidRPr="00696CE7" w:rsidRDefault="00CC3E4E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Existence and Representation] </w:t>
            </w:r>
            <w:r w:rsidR="009D75C6" w:rsidRPr="009D75C6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How willing are you to use a digital wallet for </w:t>
            </w:r>
            <w:r w:rsidR="00D908C6" w:rsidRPr="00CC3E4E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combin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ing</w:t>
            </w:r>
            <w:r w:rsidR="00D908C6" w:rsidRPr="00CC3E4E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information from multiple sources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6DD43935" w14:textId="77777777" w:rsidR="005B349E" w:rsidRPr="00696CE7" w:rsidRDefault="00000000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9217201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925761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3057827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8108315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71312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2691"/>
            </w:tblGrid>
            <w:tr w:rsidR="005B349E" w:rsidRPr="00696CE7" w14:paraId="11BB3B83" w14:textId="77777777" w:rsidTr="000757E7">
              <w:tc>
                <w:tcPr>
                  <w:tcW w:w="2635" w:type="dxa"/>
                </w:tcPr>
                <w:p w14:paraId="01A386EA" w14:textId="4E5D0410" w:rsidR="005B349E" w:rsidRPr="00696CE7" w:rsidRDefault="009D75C6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Not at all</w:t>
                  </w:r>
                </w:p>
              </w:tc>
              <w:tc>
                <w:tcPr>
                  <w:tcW w:w="2635" w:type="dxa"/>
                </w:tcPr>
                <w:p w14:paraId="797B7EC5" w14:textId="3919CDAD" w:rsidR="005B349E" w:rsidRPr="00696CE7" w:rsidRDefault="009D75C6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Very much </w:t>
                  </w:r>
                </w:p>
              </w:tc>
            </w:tr>
          </w:tbl>
          <w:p w14:paraId="4E5CB6FD" w14:textId="218983F0" w:rsidR="005B349E" w:rsidRPr="004515C5" w:rsidRDefault="00D908C6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[Consent] </w:t>
            </w:r>
            <w:r w:rsidR="004515C5" w:rsidRPr="004515C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How much would you like to express your consent for the </w:t>
            </w:r>
            <w:r w:rsidR="004515C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service provider</w:t>
            </w:r>
            <w:r w:rsidR="004515C5" w:rsidRPr="004515C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to collect, use, and share your identity data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55E4D742" w14:textId="77777777" w:rsidR="005B349E" w:rsidRPr="00696CE7" w:rsidRDefault="00000000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796291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1787C7F7" w14:textId="77777777" w:rsidTr="000757E7">
              <w:tc>
                <w:tcPr>
                  <w:tcW w:w="2635" w:type="dxa"/>
                </w:tcPr>
                <w:p w14:paraId="4722E687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0F2A3EF" w14:textId="53F8DCE5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Every time</w:t>
                  </w:r>
                </w:p>
              </w:tc>
            </w:tr>
          </w:tbl>
          <w:p w14:paraId="308DF79F" w14:textId="4E965338" w:rsidR="000835E0" w:rsidRPr="00696CE7" w:rsidRDefault="00D908C6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="000E5E7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E061F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Ownership and Control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] </w:t>
            </w:r>
            <w:r w:rsidR="00856F5F" w:rsidRPr="00856F5F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comfortable are you with mobile wallets sharing your personal information</w:t>
            </w:r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and </w:t>
            </w:r>
            <w:proofErr w:type="gramStart"/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create</w:t>
            </w:r>
            <w:proofErr w:type="gramEnd"/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multiple </w:t>
            </w:r>
            <w:proofErr w:type="spellStart"/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identtities</w:t>
            </w:r>
            <w:proofErr w:type="spellEnd"/>
            <w:r w:rsidR="00856F5F" w:rsidRPr="00856F5F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?</w:t>
            </w:r>
          </w:p>
          <w:p w14:paraId="4B7681D6" w14:textId="1216170B" w:rsidR="0008598D" w:rsidRPr="00696CE7" w:rsidRDefault="00000000" w:rsidP="0008598D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11751855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08598D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08598D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98172879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08598D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08598D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8321451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08598D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08598D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908377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08598D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08598D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1897816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08598D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8598D" w:rsidRPr="00696CE7" w14:paraId="54D4B023" w14:textId="77777777" w:rsidTr="000757E7">
              <w:tc>
                <w:tcPr>
                  <w:tcW w:w="2635" w:type="dxa"/>
                </w:tcPr>
                <w:p w14:paraId="1C5FBCBF" w14:textId="1C8D631E" w:rsidR="0008598D" w:rsidRPr="00696CE7" w:rsidRDefault="00856F5F" w:rsidP="0008598D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Not comfortable</w:t>
                  </w:r>
                </w:p>
              </w:tc>
              <w:tc>
                <w:tcPr>
                  <w:tcW w:w="2635" w:type="dxa"/>
                </w:tcPr>
                <w:p w14:paraId="1FD8A23D" w14:textId="5742DC1B" w:rsidR="0008598D" w:rsidRPr="00696CE7" w:rsidRDefault="00696CE7" w:rsidP="0008598D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Very </w:t>
                  </w:r>
                  <w:r w:rsidR="00856F5F">
                    <w:rPr>
                      <w:rFonts w:ascii="Arial" w:hAnsi="Arial" w:cs="Arial"/>
                      <w:sz w:val="16"/>
                      <w:szCs w:val="16"/>
                    </w:rPr>
                    <w:t>comfortable</w:t>
                  </w:r>
                </w:p>
              </w:tc>
            </w:tr>
          </w:tbl>
          <w:p w14:paraId="612527D1" w14:textId="376FB52D" w:rsidR="00402486" w:rsidRPr="00696CE7" w:rsidRDefault="00D908C6" w:rsidP="000E5E74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0E5E7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D57140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Security and Protection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] Do you believe that decentralized identities are more secure than traditional "centralized" identity systems?</w:t>
            </w:r>
          </w:p>
          <w:p w14:paraId="3825FA39" w14:textId="58491E47" w:rsidR="00402486" w:rsidRPr="00696CE7" w:rsidRDefault="00000000" w:rsidP="00402486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752313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343796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C15C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278057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914153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7473947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402486" w:rsidRPr="00696CE7" w14:paraId="19283F2B" w14:textId="77777777" w:rsidTr="005F0EB7">
              <w:tc>
                <w:tcPr>
                  <w:tcW w:w="2635" w:type="dxa"/>
                </w:tcPr>
                <w:p w14:paraId="23FD29F6" w14:textId="7BBDE0E9" w:rsidR="00402486" w:rsidRPr="00696CE7" w:rsidRDefault="00E56A1D" w:rsidP="00402486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In</w:t>
                  </w:r>
                  <w:r w:rsidR="00402486" w:rsidRPr="00696CE7">
                    <w:rPr>
                      <w:rFonts w:ascii="Arial" w:hAnsi="Arial" w:cs="Arial"/>
                      <w:sz w:val="16"/>
                      <w:szCs w:val="16"/>
                    </w:rPr>
                    <w:t>secure</w:t>
                  </w:r>
                </w:p>
              </w:tc>
              <w:tc>
                <w:tcPr>
                  <w:tcW w:w="2635" w:type="dxa"/>
                </w:tcPr>
                <w:p w14:paraId="423F8042" w14:textId="08727A2C" w:rsidR="00402486" w:rsidRPr="00696CE7" w:rsidRDefault="00E56A1D" w:rsidP="00402486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</w:t>
                  </w:r>
                  <w:r w:rsidR="00402486"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 secure</w:t>
                  </w:r>
                </w:p>
              </w:tc>
            </w:tr>
          </w:tbl>
          <w:p w14:paraId="73892238" w14:textId="61AB740B" w:rsidR="005B349E" w:rsidRPr="00696CE7" w:rsidRDefault="00D908C6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Persistence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076C33" w:rsidRPr="00076C33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Do you believe decentralized identities offer more security than traditional, centralized identity systems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6EF2BE65" w14:textId="77777777" w:rsidR="005B349E" w:rsidRPr="00696CE7" w:rsidRDefault="00000000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345775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645503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058699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80105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9734130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2ADCFDC4" w14:textId="77777777" w:rsidTr="000757E7">
              <w:tc>
                <w:tcPr>
                  <w:tcW w:w="2635" w:type="dxa"/>
                </w:tcPr>
                <w:p w14:paraId="717F12DD" w14:textId="3BE0191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 w:rsidR="00EF7E45">
                    <w:rPr>
                      <w:rFonts w:ascii="Arial" w:hAnsi="Arial" w:cs="Arial"/>
                      <w:sz w:val="16"/>
                      <w:szCs w:val="16"/>
                    </w:rPr>
                    <w:t>ot secure</w:t>
                  </w:r>
                </w:p>
              </w:tc>
              <w:tc>
                <w:tcPr>
                  <w:tcW w:w="2635" w:type="dxa"/>
                </w:tcPr>
                <w:p w14:paraId="330390F6" w14:textId="55151FFB" w:rsidR="005B349E" w:rsidRPr="00696CE7" w:rsidRDefault="00EF7E45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Very secure</w:t>
                  </w:r>
                </w:p>
              </w:tc>
            </w:tr>
          </w:tbl>
          <w:p w14:paraId="4265F3CA" w14:textId="67A6CDBD" w:rsidR="005B349E" w:rsidRPr="00696CE7" w:rsidRDefault="00D908C6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Privacy and Minimal Disclosure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EF7E45" w:rsidRPr="00EF7E4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privacy and minimal disclosure of your information to you?</w:t>
            </w:r>
          </w:p>
          <w:p w14:paraId="5C466D0A" w14:textId="77777777" w:rsidR="005B349E" w:rsidRPr="00696CE7" w:rsidRDefault="00000000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5B349E" w:rsidRPr="00696CE7" w14:paraId="3C85452A" w14:textId="77777777" w:rsidTr="000757E7">
              <w:trPr>
                <w:trHeight w:val="255"/>
              </w:trPr>
              <w:tc>
                <w:tcPr>
                  <w:tcW w:w="2692" w:type="dxa"/>
                </w:tcPr>
                <w:p w14:paraId="14D1FE9D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89" w:type="dxa"/>
                </w:tcPr>
                <w:p w14:paraId="572188AD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important</w:t>
                  </w:r>
                </w:p>
              </w:tc>
            </w:tr>
          </w:tbl>
          <w:p w14:paraId="51BD6EBF" w14:textId="129352A7" w:rsidR="00B542AD" w:rsidRPr="00B542AD" w:rsidRDefault="00D908C6" w:rsidP="00B542AD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5B349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Access and Availability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B542AD" w:rsidRPr="00B542AD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for you to have unrestricted access to the list of identity providers and service providers?</w:t>
            </w:r>
          </w:p>
          <w:p w14:paraId="2F95AFB2" w14:textId="6B4E7D03" w:rsidR="005B349E" w:rsidRPr="00696CE7" w:rsidRDefault="00000000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11998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3926187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2324070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5327762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4448181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73168CBD" w14:textId="77777777" w:rsidTr="000757E7">
              <w:tc>
                <w:tcPr>
                  <w:tcW w:w="2635" w:type="dxa"/>
                </w:tcPr>
                <w:p w14:paraId="1C82032D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35" w:type="dxa"/>
                </w:tcPr>
                <w:p w14:paraId="42C0A213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 important</w:t>
                  </w:r>
                  <w:proofErr w:type="gramEnd"/>
                </w:p>
              </w:tc>
            </w:tr>
          </w:tbl>
          <w:p w14:paraId="2E2756BD" w14:textId="1C4166F5" w:rsidR="005B349E" w:rsidRPr="00696CE7" w:rsidRDefault="00D908C6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[Transparency] </w:t>
            </w:r>
            <w:r w:rsidR="00B542AD" w:rsidRPr="00B542AD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for the policies, rules, protocols, and algorithms governing ecosystem members to be transparent?</w:t>
            </w:r>
          </w:p>
          <w:p w14:paraId="36374ABB" w14:textId="77777777" w:rsidR="005B349E" w:rsidRPr="00696CE7" w:rsidRDefault="00000000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5088706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76428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846147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5704165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5B349E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69069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B349E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5B349E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01917A22" w14:textId="77777777" w:rsidTr="000757E7">
              <w:tc>
                <w:tcPr>
                  <w:tcW w:w="2635" w:type="dxa"/>
                </w:tcPr>
                <w:p w14:paraId="023AB903" w14:textId="3AC1278D" w:rsidR="005B349E" w:rsidRPr="00696CE7" w:rsidRDefault="00B542AD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 w:rsidR="005B349E" w:rsidRPr="00696CE7">
                    <w:rPr>
                      <w:rFonts w:ascii="Arial" w:hAnsi="Arial" w:cs="Arial"/>
                      <w:sz w:val="16"/>
                      <w:szCs w:val="16"/>
                    </w:rPr>
                    <w:t>ot important</w:t>
                  </w:r>
                </w:p>
              </w:tc>
              <w:tc>
                <w:tcPr>
                  <w:tcW w:w="2635" w:type="dxa"/>
                </w:tcPr>
                <w:p w14:paraId="21D849BC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important</w:t>
                  </w:r>
                </w:p>
              </w:tc>
            </w:tr>
          </w:tbl>
          <w:p w14:paraId="2B29E89C" w14:textId="7241DAB0" w:rsidR="00766552" w:rsidRPr="00696CE7" w:rsidRDefault="00766552" w:rsidP="00766552">
            <w:pPr>
              <w:pStyle w:val="Rating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1955A2" w:rsidRPr="00696CE7" w14:paraId="58641E7F" w14:textId="77777777" w:rsidTr="00C701C4">
              <w:trPr>
                <w:trHeight w:val="368"/>
              </w:trPr>
              <w:tc>
                <w:tcPr>
                  <w:tcW w:w="5299" w:type="dxa"/>
                </w:tcPr>
                <w:p w14:paraId="25B18E11" w14:textId="197D5476" w:rsidR="00EE020E" w:rsidRPr="00696CE7" w:rsidRDefault="00EE020E" w:rsidP="001955A2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696CE7" w:rsidRDefault="009D1A3D" w:rsidP="00FB16E2">
            <w:pPr>
              <w:pStyle w:val="Nessunaspaziatur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696CE7" w:rsidRDefault="009D1A3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3CE25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16376E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5A26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EEEAA0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2794C7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C7D625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506259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81536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C1C24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1F6D6F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6D0EDB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647F3A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B86D5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B1CB5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A4D57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DE5811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5719FA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345FA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F7B6F6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BA08F7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CB95E0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FCE5A7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D23046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6C9726" w14:textId="77777777" w:rsidR="00E34A9D" w:rsidRPr="00696CE7" w:rsidRDefault="00E34A9D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7DF00F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24B69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550D04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1" w:type="dxa"/>
          </w:tcPr>
          <w:p w14:paraId="19C42307" w14:textId="56935632" w:rsidR="006C7EE4" w:rsidRPr="00696CE7" w:rsidRDefault="00D908C6" w:rsidP="006C7EE4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[Portability]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to allow users to carry and use their digital identity across multiple platforms and contexts?</w:t>
            </w:r>
          </w:p>
          <w:p w14:paraId="148072C0" w14:textId="77777777" w:rsidR="006C7EE4" w:rsidRPr="00696CE7" w:rsidRDefault="00000000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7587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6390420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6287375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83559775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5745064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6C7EE4" w:rsidRPr="00696CE7" w14:paraId="32CC9B24" w14:textId="77777777" w:rsidTr="000757E7">
              <w:tc>
                <w:tcPr>
                  <w:tcW w:w="2635" w:type="dxa"/>
                </w:tcPr>
                <w:p w14:paraId="1EBEF3DD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35" w:type="dxa"/>
                </w:tcPr>
                <w:p w14:paraId="1E9E1D09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 important</w:t>
                  </w:r>
                  <w:proofErr w:type="gramEnd"/>
                </w:p>
              </w:tc>
            </w:tr>
          </w:tbl>
          <w:p w14:paraId="5B30FA13" w14:textId="63C9B236" w:rsidR="00657A21" w:rsidRPr="00657A21" w:rsidRDefault="006C7EE4" w:rsidP="00657A21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[Interoperability]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for you to have a digital identity that can interoperate between services and jurisdictions?</w:t>
            </w:r>
          </w:p>
          <w:p w14:paraId="3B52EAF8" w14:textId="00F687BE" w:rsidR="006C7EE4" w:rsidRPr="00696CE7" w:rsidRDefault="00000000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6C7EE4" w:rsidRPr="00696CE7" w14:paraId="349615FC" w14:textId="77777777" w:rsidTr="000757E7">
              <w:tc>
                <w:tcPr>
                  <w:tcW w:w="2635" w:type="dxa"/>
                </w:tcPr>
                <w:p w14:paraId="770CEF00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 interoperability</w:t>
                  </w:r>
                </w:p>
              </w:tc>
              <w:tc>
                <w:tcPr>
                  <w:tcW w:w="2635" w:type="dxa"/>
                </w:tcPr>
                <w:p w14:paraId="4639DB12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Full interoperability</w:t>
                  </w:r>
                </w:p>
              </w:tc>
            </w:tr>
          </w:tbl>
          <w:p w14:paraId="6C234D9E" w14:textId="1E9F99A9" w:rsidR="00657A21" w:rsidRPr="00657A21" w:rsidRDefault="00D169A7" w:rsidP="00657A21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1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1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. [Cost]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Would you be willing to pay for a digital wallet and its services?</w:t>
            </w:r>
          </w:p>
          <w:p w14:paraId="4077E0E8" w14:textId="216593A5" w:rsidR="006C7EE4" w:rsidRPr="00696CE7" w:rsidRDefault="00000000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0622208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3486825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74903633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3923910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397294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6C7EE4" w:rsidRPr="00696CE7" w14:paraId="16E0226F" w14:textId="77777777" w:rsidTr="000757E7">
              <w:tc>
                <w:tcPr>
                  <w:tcW w:w="2635" w:type="dxa"/>
                </w:tcPr>
                <w:p w14:paraId="51FBFDF8" w14:textId="09B17747" w:rsidR="006C7EE4" w:rsidRPr="00696CE7" w:rsidRDefault="00657A21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</w:t>
                  </w:r>
                  <w:r w:rsidR="006C7EE4" w:rsidRPr="00696CE7">
                    <w:rPr>
                      <w:rFonts w:ascii="Arial" w:hAnsi="Arial" w:cs="Arial"/>
                      <w:sz w:val="16"/>
                      <w:szCs w:val="16"/>
                    </w:rPr>
                    <w:t>ree</w:t>
                  </w:r>
                </w:p>
              </w:tc>
              <w:tc>
                <w:tcPr>
                  <w:tcW w:w="2635" w:type="dxa"/>
                </w:tcPr>
                <w:p w14:paraId="4B4AFD31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Pay</w:t>
                  </w:r>
                </w:p>
              </w:tc>
            </w:tr>
          </w:tbl>
          <w:p w14:paraId="44B07DB5" w14:textId="23B64538" w:rsidR="00657A21" w:rsidRPr="00657A21" w:rsidRDefault="00D169A7" w:rsidP="00657A21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[Standard]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would you rate the importance of using global standards in e-identity systems?</w:t>
            </w:r>
          </w:p>
          <w:p w14:paraId="206B9045" w14:textId="41D35448" w:rsidR="006C7EE4" w:rsidRPr="00696CE7" w:rsidRDefault="00000000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976138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2320390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4478875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5342009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974529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6C7EE4" w:rsidRPr="00696CE7" w14:paraId="47683D1A" w14:textId="77777777" w:rsidTr="000757E7">
              <w:tc>
                <w:tcPr>
                  <w:tcW w:w="2635" w:type="dxa"/>
                </w:tcPr>
                <w:p w14:paraId="598A75E4" w14:textId="70E28CAD" w:rsidR="006C7EE4" w:rsidRPr="00696CE7" w:rsidRDefault="00657A21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35" w:type="dxa"/>
                </w:tcPr>
                <w:p w14:paraId="2FD988F7" w14:textId="6ECF094E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Very </w:t>
                  </w:r>
                  <w:r w:rsidR="00657A21">
                    <w:rPr>
                      <w:rFonts w:ascii="Arial" w:hAnsi="Arial" w:cs="Arial"/>
                      <w:sz w:val="16"/>
                      <w:szCs w:val="16"/>
                    </w:rPr>
                    <w:t>important</w:t>
                  </w:r>
                </w:p>
              </w:tc>
            </w:tr>
          </w:tbl>
          <w:p w14:paraId="62411C32" w14:textId="2CD92918" w:rsidR="00657A21" w:rsidRPr="00657A21" w:rsidRDefault="00D169A7" w:rsidP="00657A21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Decentralization and Autonomy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Do you believe entities should have full autonomy over their identity data without relying on any third party?</w:t>
            </w:r>
          </w:p>
          <w:p w14:paraId="76E938DC" w14:textId="76E39AA1" w:rsidR="006C7EE4" w:rsidRPr="00696CE7" w:rsidRDefault="00000000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294487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6975461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412589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741705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35700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6C7EE4" w:rsidRPr="00696CE7" w14:paraId="7216ECAF" w14:textId="77777777" w:rsidTr="000757E7">
              <w:tc>
                <w:tcPr>
                  <w:tcW w:w="2635" w:type="dxa"/>
                </w:tcPr>
                <w:p w14:paraId="6C374089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 autonomy</w:t>
                  </w:r>
                </w:p>
              </w:tc>
              <w:tc>
                <w:tcPr>
                  <w:tcW w:w="2635" w:type="dxa"/>
                </w:tcPr>
                <w:p w14:paraId="1EB3C846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Full autonomy</w:t>
                  </w:r>
                </w:p>
              </w:tc>
            </w:tr>
          </w:tbl>
          <w:p w14:paraId="7482EBCF" w14:textId="020D17C8" w:rsidR="006C7EE4" w:rsidRPr="00696CE7" w:rsidRDefault="00D169A7" w:rsidP="006C7EE4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Verifiability and Authenticity]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To what extent do you agree that users should be required to provide proof of the authenticity of their personal data?</w:t>
            </w:r>
          </w:p>
          <w:p w14:paraId="5D9D5650" w14:textId="77777777" w:rsidR="006C7EE4" w:rsidRPr="00696CE7" w:rsidRDefault="00000000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6C7EE4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C7EE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6C7EE4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6C7EE4" w:rsidRPr="00696CE7" w14:paraId="37D12D88" w14:textId="77777777" w:rsidTr="000757E7">
              <w:tc>
                <w:tcPr>
                  <w:tcW w:w="2635" w:type="dxa"/>
                </w:tcPr>
                <w:p w14:paraId="78052D7A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9AE892B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Strongly agree</w:t>
                  </w:r>
                </w:p>
              </w:tc>
            </w:tr>
          </w:tbl>
          <w:p w14:paraId="515C0333" w14:textId="3C348DDB" w:rsidR="00FC7747" w:rsidRPr="00657A21" w:rsidRDefault="000E5E74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908C6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="00370803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370803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Usability and Consistency</w:t>
            </w:r>
            <w:r w:rsidR="00370803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to have an easy-to-use digital identity wallet on a mobile device?</w:t>
            </w:r>
          </w:p>
          <w:p w14:paraId="7BA451BC" w14:textId="46118C68" w:rsidR="00D028C3" w:rsidRPr="00696CE7" w:rsidRDefault="00000000" w:rsidP="00D028C3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25EF0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56"/>
              <w:gridCol w:w="2657"/>
            </w:tblGrid>
            <w:tr w:rsidR="00D028C3" w:rsidRPr="00696CE7" w14:paraId="063635BF" w14:textId="77777777" w:rsidTr="00DB1CCA">
              <w:tc>
                <w:tcPr>
                  <w:tcW w:w="2635" w:type="dxa"/>
                </w:tcPr>
                <w:p w14:paraId="69E09719" w14:textId="657256EC" w:rsidR="00D028C3" w:rsidRPr="00696CE7" w:rsidRDefault="00D028C3" w:rsidP="00D028C3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  <w:r w:rsidR="00E340CC" w:rsidRPr="00696CE7">
                    <w:rPr>
                      <w:rFonts w:ascii="Arial" w:hAnsi="Arial" w:cs="Arial"/>
                      <w:sz w:val="16"/>
                      <w:szCs w:val="16"/>
                    </w:rPr>
                    <w:t>t important</w:t>
                  </w:r>
                </w:p>
              </w:tc>
              <w:tc>
                <w:tcPr>
                  <w:tcW w:w="2635" w:type="dxa"/>
                </w:tcPr>
                <w:p w14:paraId="68119962" w14:textId="138B8618" w:rsidR="00D028C3" w:rsidRPr="00696CE7" w:rsidRDefault="00D028C3" w:rsidP="00D028C3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Very </w:t>
                  </w:r>
                  <w:r w:rsidR="00E340CC" w:rsidRPr="00696CE7">
                    <w:rPr>
                      <w:rFonts w:ascii="Arial" w:hAnsi="Arial" w:cs="Arial"/>
                      <w:sz w:val="16"/>
                      <w:szCs w:val="16"/>
                    </w:rPr>
                    <w:t>important</w:t>
                  </w:r>
                </w:p>
              </w:tc>
            </w:tr>
          </w:tbl>
          <w:p w14:paraId="33FD5D1B" w14:textId="2B53A30D" w:rsidR="009D1A3D" w:rsidRPr="00696CE7" w:rsidRDefault="009D1A3D" w:rsidP="00D102A7">
            <w:pPr>
              <w:pStyle w:val="Titolo2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8C721A" w14:textId="77777777" w:rsidR="00CE25C1" w:rsidRPr="00696CE7" w:rsidRDefault="00CE25C1" w:rsidP="009412FC">
      <w:pPr>
        <w:rPr>
          <w:rFonts w:ascii="Arial" w:hAnsi="Arial" w:cs="Arial"/>
          <w:sz w:val="16"/>
          <w:szCs w:val="16"/>
        </w:rPr>
      </w:pPr>
    </w:p>
    <w:sectPr w:rsidR="00CE25C1" w:rsidRPr="00696C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EFE48" w14:textId="77777777" w:rsidR="00BC5FC5" w:rsidRDefault="00BC5FC5">
      <w:pPr>
        <w:spacing w:after="0"/>
      </w:pPr>
      <w:r>
        <w:separator/>
      </w:r>
    </w:p>
  </w:endnote>
  <w:endnote w:type="continuationSeparator" w:id="0">
    <w:p w14:paraId="66F314FE" w14:textId="77777777" w:rsidR="00BC5FC5" w:rsidRDefault="00BC5F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5AB2B" w14:textId="77777777" w:rsidR="00BC5FC5" w:rsidRDefault="00BC5FC5">
      <w:pPr>
        <w:spacing w:after="0"/>
      </w:pPr>
      <w:r>
        <w:separator/>
      </w:r>
    </w:p>
  </w:footnote>
  <w:footnote w:type="continuationSeparator" w:id="0">
    <w:p w14:paraId="5BAE0393" w14:textId="77777777" w:rsidR="00BC5FC5" w:rsidRDefault="00BC5F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removePersonalInformation/>
  <w:removeDateAndTime/>
  <w:proofState w:spelling="clean"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A8D"/>
    <w:rsid w:val="00010525"/>
    <w:rsid w:val="0003126D"/>
    <w:rsid w:val="00046A9E"/>
    <w:rsid w:val="000609D4"/>
    <w:rsid w:val="000706D0"/>
    <w:rsid w:val="00076C33"/>
    <w:rsid w:val="000835E0"/>
    <w:rsid w:val="0008598D"/>
    <w:rsid w:val="000A1C39"/>
    <w:rsid w:val="000A2078"/>
    <w:rsid w:val="000A2F4B"/>
    <w:rsid w:val="000E5E74"/>
    <w:rsid w:val="000F1F6F"/>
    <w:rsid w:val="00105874"/>
    <w:rsid w:val="00121019"/>
    <w:rsid w:val="00137AA6"/>
    <w:rsid w:val="001470C5"/>
    <w:rsid w:val="00174AD1"/>
    <w:rsid w:val="00181D99"/>
    <w:rsid w:val="001955A2"/>
    <w:rsid w:val="001D0468"/>
    <w:rsid w:val="001D76FE"/>
    <w:rsid w:val="001E55EB"/>
    <w:rsid w:val="001F1074"/>
    <w:rsid w:val="0020045C"/>
    <w:rsid w:val="00225EF0"/>
    <w:rsid w:val="00233070"/>
    <w:rsid w:val="002435E4"/>
    <w:rsid w:val="002643BB"/>
    <w:rsid w:val="0028668B"/>
    <w:rsid w:val="00286F8C"/>
    <w:rsid w:val="00293D96"/>
    <w:rsid w:val="002969FD"/>
    <w:rsid w:val="002C5798"/>
    <w:rsid w:val="002E136E"/>
    <w:rsid w:val="002E7C5B"/>
    <w:rsid w:val="002F00B8"/>
    <w:rsid w:val="002F1EDC"/>
    <w:rsid w:val="002F4927"/>
    <w:rsid w:val="0033424C"/>
    <w:rsid w:val="003477F5"/>
    <w:rsid w:val="00353038"/>
    <w:rsid w:val="0036296E"/>
    <w:rsid w:val="00363CDD"/>
    <w:rsid w:val="00370803"/>
    <w:rsid w:val="00371509"/>
    <w:rsid w:val="00374837"/>
    <w:rsid w:val="003A11D2"/>
    <w:rsid w:val="003B7DCD"/>
    <w:rsid w:val="00400075"/>
    <w:rsid w:val="00402486"/>
    <w:rsid w:val="00433221"/>
    <w:rsid w:val="004473B7"/>
    <w:rsid w:val="004515C5"/>
    <w:rsid w:val="004569C0"/>
    <w:rsid w:val="00472793"/>
    <w:rsid w:val="00475550"/>
    <w:rsid w:val="004927AC"/>
    <w:rsid w:val="004C36C2"/>
    <w:rsid w:val="004C51A1"/>
    <w:rsid w:val="004C62E5"/>
    <w:rsid w:val="004F78FA"/>
    <w:rsid w:val="005029D8"/>
    <w:rsid w:val="00524791"/>
    <w:rsid w:val="00544059"/>
    <w:rsid w:val="005506BA"/>
    <w:rsid w:val="00597867"/>
    <w:rsid w:val="005B349E"/>
    <w:rsid w:val="005E03CF"/>
    <w:rsid w:val="00623BCB"/>
    <w:rsid w:val="0063382E"/>
    <w:rsid w:val="00634DF6"/>
    <w:rsid w:val="0063663E"/>
    <w:rsid w:val="00650FBB"/>
    <w:rsid w:val="00657A21"/>
    <w:rsid w:val="0068166C"/>
    <w:rsid w:val="00696CE7"/>
    <w:rsid w:val="006A256C"/>
    <w:rsid w:val="006C7EE4"/>
    <w:rsid w:val="006D0B46"/>
    <w:rsid w:val="006D0E82"/>
    <w:rsid w:val="00701F72"/>
    <w:rsid w:val="007274BC"/>
    <w:rsid w:val="007276BD"/>
    <w:rsid w:val="007417EA"/>
    <w:rsid w:val="007601CB"/>
    <w:rsid w:val="00761273"/>
    <w:rsid w:val="007614A9"/>
    <w:rsid w:val="00765B6C"/>
    <w:rsid w:val="00766552"/>
    <w:rsid w:val="00792247"/>
    <w:rsid w:val="007949C5"/>
    <w:rsid w:val="007A2DCB"/>
    <w:rsid w:val="007A76A4"/>
    <w:rsid w:val="007C27A9"/>
    <w:rsid w:val="007C49A2"/>
    <w:rsid w:val="007E1E0B"/>
    <w:rsid w:val="007E2E3E"/>
    <w:rsid w:val="007E5EB2"/>
    <w:rsid w:val="00801763"/>
    <w:rsid w:val="00806FAE"/>
    <w:rsid w:val="00816CFC"/>
    <w:rsid w:val="00836242"/>
    <w:rsid w:val="008527AE"/>
    <w:rsid w:val="00856F5F"/>
    <w:rsid w:val="008A3E2C"/>
    <w:rsid w:val="008A65B8"/>
    <w:rsid w:val="008C459E"/>
    <w:rsid w:val="008D2678"/>
    <w:rsid w:val="00901CFF"/>
    <w:rsid w:val="00930C06"/>
    <w:rsid w:val="009335A6"/>
    <w:rsid w:val="009412FC"/>
    <w:rsid w:val="00953AD8"/>
    <w:rsid w:val="009542A2"/>
    <w:rsid w:val="0096673F"/>
    <w:rsid w:val="00982852"/>
    <w:rsid w:val="00987DE1"/>
    <w:rsid w:val="009932E8"/>
    <w:rsid w:val="009A1861"/>
    <w:rsid w:val="009A402C"/>
    <w:rsid w:val="009B1827"/>
    <w:rsid w:val="009C79C2"/>
    <w:rsid w:val="009D1A3D"/>
    <w:rsid w:val="009D2618"/>
    <w:rsid w:val="009D3F38"/>
    <w:rsid w:val="009D5952"/>
    <w:rsid w:val="009D75C6"/>
    <w:rsid w:val="009E061F"/>
    <w:rsid w:val="009E179D"/>
    <w:rsid w:val="009E2582"/>
    <w:rsid w:val="009F508D"/>
    <w:rsid w:val="009F6801"/>
    <w:rsid w:val="00A111ED"/>
    <w:rsid w:val="00A14536"/>
    <w:rsid w:val="00A20C8F"/>
    <w:rsid w:val="00A529FC"/>
    <w:rsid w:val="00A65E3B"/>
    <w:rsid w:val="00A8357C"/>
    <w:rsid w:val="00A839DB"/>
    <w:rsid w:val="00A83E2C"/>
    <w:rsid w:val="00A83E34"/>
    <w:rsid w:val="00AB4852"/>
    <w:rsid w:val="00AB7450"/>
    <w:rsid w:val="00AC15C4"/>
    <w:rsid w:val="00AC7192"/>
    <w:rsid w:val="00AE4EEE"/>
    <w:rsid w:val="00AF0821"/>
    <w:rsid w:val="00B078B3"/>
    <w:rsid w:val="00B47E18"/>
    <w:rsid w:val="00B542AD"/>
    <w:rsid w:val="00B6539D"/>
    <w:rsid w:val="00BB6358"/>
    <w:rsid w:val="00BC5FC5"/>
    <w:rsid w:val="00BE348B"/>
    <w:rsid w:val="00BE7B12"/>
    <w:rsid w:val="00BF162B"/>
    <w:rsid w:val="00C031AB"/>
    <w:rsid w:val="00C0452B"/>
    <w:rsid w:val="00C23003"/>
    <w:rsid w:val="00C30D9B"/>
    <w:rsid w:val="00C524B0"/>
    <w:rsid w:val="00C52EDD"/>
    <w:rsid w:val="00C63F59"/>
    <w:rsid w:val="00C66925"/>
    <w:rsid w:val="00C701C4"/>
    <w:rsid w:val="00C74BDE"/>
    <w:rsid w:val="00C95556"/>
    <w:rsid w:val="00CB5C2C"/>
    <w:rsid w:val="00CC3E4E"/>
    <w:rsid w:val="00CE25C1"/>
    <w:rsid w:val="00CE56F1"/>
    <w:rsid w:val="00CF0450"/>
    <w:rsid w:val="00D028C3"/>
    <w:rsid w:val="00D102A7"/>
    <w:rsid w:val="00D13755"/>
    <w:rsid w:val="00D169A7"/>
    <w:rsid w:val="00D23C92"/>
    <w:rsid w:val="00D34327"/>
    <w:rsid w:val="00D43AEC"/>
    <w:rsid w:val="00D44CC4"/>
    <w:rsid w:val="00D523EA"/>
    <w:rsid w:val="00D53B82"/>
    <w:rsid w:val="00D54CC3"/>
    <w:rsid w:val="00D57140"/>
    <w:rsid w:val="00D6294B"/>
    <w:rsid w:val="00D6707B"/>
    <w:rsid w:val="00D7677D"/>
    <w:rsid w:val="00D908C6"/>
    <w:rsid w:val="00DB49B8"/>
    <w:rsid w:val="00DC1B6F"/>
    <w:rsid w:val="00DD5D8B"/>
    <w:rsid w:val="00DE5330"/>
    <w:rsid w:val="00E02A0C"/>
    <w:rsid w:val="00E04D0E"/>
    <w:rsid w:val="00E102E3"/>
    <w:rsid w:val="00E14664"/>
    <w:rsid w:val="00E32797"/>
    <w:rsid w:val="00E340CC"/>
    <w:rsid w:val="00E34A9D"/>
    <w:rsid w:val="00E416AB"/>
    <w:rsid w:val="00E42EA0"/>
    <w:rsid w:val="00E56A1D"/>
    <w:rsid w:val="00E678E7"/>
    <w:rsid w:val="00E82A56"/>
    <w:rsid w:val="00E9777B"/>
    <w:rsid w:val="00EB5756"/>
    <w:rsid w:val="00EC5889"/>
    <w:rsid w:val="00EE020E"/>
    <w:rsid w:val="00EE1EA9"/>
    <w:rsid w:val="00EE4108"/>
    <w:rsid w:val="00EF23CF"/>
    <w:rsid w:val="00EF7E45"/>
    <w:rsid w:val="00F03F46"/>
    <w:rsid w:val="00F150D0"/>
    <w:rsid w:val="00F21251"/>
    <w:rsid w:val="00F3485F"/>
    <w:rsid w:val="00F37D9F"/>
    <w:rsid w:val="00F429D4"/>
    <w:rsid w:val="00F47C82"/>
    <w:rsid w:val="00FA04A6"/>
    <w:rsid w:val="00FA392F"/>
    <w:rsid w:val="00FB16E2"/>
    <w:rsid w:val="00FB53EF"/>
    <w:rsid w:val="00FC0F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9D75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2025-01-04T16:42:00Z</dcterms:modified>
</cp:coreProperties>
</file>