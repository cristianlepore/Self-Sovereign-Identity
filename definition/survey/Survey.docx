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staurant survey table housing 2 front side surveys"/>
      </w:tblPr>
      <w:tblGrid>
        <w:gridCol w:w="5299"/>
        <w:gridCol w:w="696"/>
        <w:gridCol w:w="5381"/>
      </w:tblGrid>
      <w:tr w:rsidR="009D1A3D" w:rsidRPr="00871F82" w14:paraId="19E99493" w14:textId="77777777" w:rsidTr="00AF0821">
        <w:tc>
          <w:tcPr>
            <w:tcW w:w="5299" w:type="dxa"/>
          </w:tcPr>
          <w:p w14:paraId="52819B5F" w14:textId="7A13CB32" w:rsidR="009D1A3D" w:rsidRPr="00871F82" w:rsidRDefault="00C23003" w:rsidP="000E5E74">
            <w:pPr>
              <w:pStyle w:val="Titolo1"/>
              <w:jc w:val="center"/>
              <w:rPr>
                <w:i w:val="0"/>
                <w:iCs w:val="0"/>
                <w:sz w:val="16"/>
                <w:szCs w:val="16"/>
              </w:rPr>
            </w:pPr>
            <w:r w:rsidRPr="00871F82">
              <w:rPr>
                <w:i w:val="0"/>
                <w:iCs w:val="0"/>
                <w:sz w:val="16"/>
                <w:szCs w:val="16"/>
              </w:rPr>
              <w:t>THE FUTURE OF IDENTITY</w:t>
            </w:r>
            <w:r w:rsidR="0063382E" w:rsidRPr="00871F82">
              <w:rPr>
                <w:i w:val="0"/>
                <w:iCs w:val="0"/>
                <w:sz w:val="16"/>
                <w:szCs w:val="16"/>
              </w:rPr>
              <w:t xml:space="preserve"> </w:t>
            </w:r>
            <w:r w:rsidR="004B2AE1">
              <w:rPr>
                <w:i w:val="0"/>
                <w:iCs w:val="0"/>
                <w:sz w:val="16"/>
                <w:szCs w:val="16"/>
              </w:rPr>
              <w:t>ONLINE</w:t>
            </w:r>
          </w:p>
          <w:p w14:paraId="5593A694" w14:textId="5034A733" w:rsidR="00036B08" w:rsidRDefault="00036B08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  <w:r w:rsidRPr="00871F82">
              <w:rPr>
                <w:rFonts w:asciiTheme="majorHAnsi" w:hAnsiTheme="majorHAnsi"/>
                <w:sz w:val="16"/>
                <w:szCs w:val="16"/>
                <w:lang w:val="en-CA"/>
              </w:rPr>
              <w:t>We would greatly appreciate it if you could take 10 to 15 minutes to answer these questions. Your participation is invaluable to us. Please rate your opinion on the following questions:</w:t>
            </w:r>
          </w:p>
          <w:p w14:paraId="17E8A66E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2D37745C" w14:textId="77777777" w:rsid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4B79227D" w14:textId="77777777" w:rsidR="00871F82" w:rsidRPr="00871F82" w:rsidRDefault="00871F82" w:rsidP="00036B08">
            <w:pPr>
              <w:pStyle w:val="Nessunaspaziatura"/>
              <w:jc w:val="both"/>
              <w:rPr>
                <w:rFonts w:asciiTheme="majorHAnsi" w:hAnsiTheme="majorHAnsi"/>
                <w:sz w:val="16"/>
                <w:szCs w:val="16"/>
                <w:lang w:val="en-CA"/>
              </w:rPr>
            </w:pPr>
          </w:p>
          <w:p w14:paraId="308DF79F" w14:textId="6D183E13" w:rsidR="000835E0" w:rsidRPr="00871F82" w:rsidRDefault="000E5E74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1. 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Do you </w:t>
            </w:r>
            <w:r w:rsidR="00402486" w:rsidRPr="00871F82">
              <w:rPr>
                <w:b/>
                <w:bCs/>
                <w:sz w:val="16"/>
                <w:szCs w:val="16"/>
              </w:rPr>
              <w:t>have</w:t>
            </w:r>
            <w:r w:rsidR="000835E0" w:rsidRPr="00871F82">
              <w:rPr>
                <w:b/>
                <w:bCs/>
                <w:sz w:val="16"/>
                <w:szCs w:val="16"/>
              </w:rPr>
              <w:t xml:space="preserve"> a mobile wallet on your phone?</w:t>
            </w:r>
          </w:p>
          <w:p w14:paraId="795DD2B0" w14:textId="2DE921DB" w:rsidR="0040248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12115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34A9D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Yes</w:t>
            </w:r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402486" w:rsidRPr="00871F82"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90770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0248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835E0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EB5756" w:rsidRPr="00871F82">
              <w:rPr>
                <w:rFonts w:asciiTheme="majorHAnsi" w:hAnsiTheme="majorHAnsi"/>
                <w:sz w:val="16"/>
                <w:szCs w:val="16"/>
              </w:rPr>
              <w:t>No</w:t>
            </w:r>
          </w:p>
          <w:p w14:paraId="30BCE3C7" w14:textId="79BD064A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2. Do you believe digital wallets are a more secure way to authenticate? </w:t>
            </w:r>
          </w:p>
          <w:p w14:paraId="597B078C" w14:textId="77777777" w:rsidR="00484344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51967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517876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No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700887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8434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484344" w:rsidRPr="00871F82">
              <w:rPr>
                <w:rFonts w:asciiTheme="majorHAnsi" w:hAnsiTheme="majorHAnsi"/>
                <w:sz w:val="16"/>
                <w:szCs w:val="16"/>
              </w:rPr>
              <w:t xml:space="preserve"> I don’t know</w:t>
            </w:r>
          </w:p>
          <w:p w14:paraId="757F0727" w14:textId="2299742C" w:rsidR="00484344" w:rsidRPr="00871F82" w:rsidRDefault="00484344" w:rsidP="00484344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3. What method do you prefer to authenticate a wallet?</w:t>
            </w:r>
          </w:p>
          <w:p w14:paraId="25426060" w14:textId="2735E995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Password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33514349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7E780A6E" w14:textId="1C5C6D24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Fingerprint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5351211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5E3509B5" w14:textId="74F33EE2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PIN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417760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3C24663" w14:textId="39A03D9C" w:rsidR="00484344" w:rsidRPr="00871F82" w:rsidRDefault="00484344" w:rsidP="00484344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 w:rsidRPr="00871F82">
              <w:rPr>
                <w:rFonts w:asciiTheme="majorHAnsi" w:hAnsiTheme="majorHAnsi"/>
                <w:sz w:val="16"/>
                <w:szCs w:val="16"/>
              </w:rPr>
              <w:t>Facial recognition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122522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B53D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4442CF47" w14:textId="0D7E89A9" w:rsidR="004B53D2" w:rsidRPr="00871F82" w:rsidRDefault="004B53D2" w:rsidP="004B53D2">
            <w:pPr>
              <w:pStyle w:val="Rating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Other</w:t>
            </w:r>
            <w:r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07046453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</w:p>
          <w:p w14:paraId="31252110" w14:textId="1A2D6BD4" w:rsidR="00484344" w:rsidRPr="00871F82" w:rsidRDefault="00484344" w:rsidP="00484344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  <w:lang w:val="en-CA"/>
              </w:rPr>
              <w:t>4. Would you rather pay for a digital wallet, or do you prefer having one for free but being annoyed by advertisements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tbl>
            <w:tblPr>
              <w:tblW w:w="5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5299"/>
            </w:tblGrid>
            <w:tr w:rsidR="00484344" w:rsidRPr="00871F82" w14:paraId="75B6A52A" w14:textId="77777777" w:rsidTr="00C67A26">
              <w:trPr>
                <w:trHeight w:val="7717"/>
              </w:trPr>
              <w:tc>
                <w:tcPr>
                  <w:tcW w:w="5299" w:type="dxa"/>
                </w:tcPr>
                <w:p w14:paraId="7872226C" w14:textId="77777777" w:rsidR="00484344" w:rsidRPr="00871F82" w:rsidRDefault="00000000" w:rsidP="009A1B03">
                  <w:pPr>
                    <w:pStyle w:val="Nessunaspaziatura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1152804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Pay (no adv)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87350170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Free wallet (with adv)</w:t>
                  </w:r>
                </w:p>
                <w:p w14:paraId="761494DA" w14:textId="7078C5F2" w:rsidR="00484344" w:rsidRPr="00871F82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5. Who should drive the design of your mobile wallet?</w:t>
                  </w:r>
                </w:p>
                <w:p w14:paraId="0E9F78C4" w14:textId="673AB5F8" w:rsidR="00484344" w:rsidRPr="00871F82" w:rsidRDefault="00000000" w:rsidP="009A1B03">
                  <w:pPr>
                    <w:pStyle w:val="Multiplechoice2"/>
                    <w:jc w:val="center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7395039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Government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8718447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Big tech         </w:t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7650677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No preference</w:t>
                  </w:r>
                </w:p>
                <w:p w14:paraId="21378A87" w14:textId="5C07F01E" w:rsidR="001749FD" w:rsidRPr="00F66C26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6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C554CB" w:rsidRPr="00C554CB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do you agree that individuals should always have control over their digital identity data, like passports of identity certificates</w:t>
                  </w:r>
                  <w:r w:rsidR="00F66C26" w:rsidRPr="00F66C26">
                    <w:rPr>
                      <w:b/>
                      <w:bCs/>
                      <w:sz w:val="16"/>
                      <w:szCs w:val="16"/>
                      <w:lang w:val="en-CA"/>
                    </w:rPr>
                    <w:t>?</w:t>
                  </w:r>
                </w:p>
                <w:p w14:paraId="6ACA213A" w14:textId="067F3C47" w:rsidR="001749FD" w:rsidRPr="00871F82" w:rsidRDefault="00000000" w:rsidP="001749FD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34577582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455036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405869921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8010585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3413084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1749FD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1749FD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1749FD" w:rsidRPr="00871F82" w14:paraId="0223334A" w14:textId="77777777" w:rsidTr="006F606F">
                    <w:tc>
                      <w:tcPr>
                        <w:tcW w:w="2635" w:type="dxa"/>
                      </w:tcPr>
                      <w:p w14:paraId="67699326" w14:textId="410EDC11" w:rsidR="001749FD" w:rsidRPr="00871F82" w:rsidRDefault="00F1675A" w:rsidP="001749FD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583EF3FE" w14:textId="4133EB2A" w:rsidR="001749FD" w:rsidRPr="00871F82" w:rsidRDefault="00F1675A" w:rsidP="001749FD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36E3F74A" w14:textId="0C928D59" w:rsidR="001749FD" w:rsidRPr="00871F82" w:rsidRDefault="00683635" w:rsidP="001749FD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>7</w:t>
                  </w:r>
                  <w:r w:rsidR="001749FD" w:rsidRPr="00871F82">
                    <w:rPr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D73948">
                    <w:rPr>
                      <w:b/>
                      <w:bCs/>
                      <w:sz w:val="16"/>
                      <w:szCs w:val="16"/>
                    </w:rPr>
                    <w:t xml:space="preserve">To what extent do you agree that </w:t>
                  </w:r>
                  <w:r w:rsidR="00D73948" w:rsidRPr="00D73948">
                    <w:rPr>
                      <w:b/>
                      <w:bCs/>
                      <w:sz w:val="16"/>
                      <w:szCs w:val="16"/>
                    </w:rPr>
                    <w:t>an entity's representation in a public ecosystem is always independent of its physical and legal existence</w:t>
                  </w:r>
                  <w:r w:rsidR="00D73948">
                    <w:rPr>
                      <w:b/>
                      <w:bCs/>
                      <w:sz w:val="16"/>
                      <w:szCs w:val="16"/>
                    </w:rPr>
                    <w:t>?</w:t>
                  </w:r>
                </w:p>
                <w:p w14:paraId="7B432BD5" w14:textId="64731311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0329530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A15333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696206628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9501444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6115968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4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03CC8BEB" w14:textId="77777777" w:rsidTr="002D6F90">
                    <w:tc>
                      <w:tcPr>
                        <w:tcW w:w="2635" w:type="dxa"/>
                      </w:tcPr>
                      <w:p w14:paraId="5AF57AB2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1670E34C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A204F76" w14:textId="24626ACE" w:rsidR="00517BCE" w:rsidRPr="00252953" w:rsidRDefault="00517BCE" w:rsidP="00517BCE">
                  <w:pPr>
                    <w:pStyle w:val="Titolo2"/>
                    <w:jc w:val="both"/>
                    <w:rPr>
                      <w:b/>
                      <w:bCs/>
                      <w:sz w:val="16"/>
                      <w:szCs w:val="16"/>
                      <w:lang w:val="en-CA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8. </w:t>
                  </w:r>
                  <w:r w:rsidR="00821CAF" w:rsidRPr="00821CAF">
                    <w:rPr>
                      <w:b/>
                      <w:bCs/>
                      <w:sz w:val="16"/>
                      <w:szCs w:val="16"/>
                      <w:lang w:val="en-CA"/>
                    </w:rPr>
                    <w:t>To what extent do you ensure that data disclosure is minimized by using selective disclosure, and other privacy preserving techniques?</w:t>
                  </w:r>
                </w:p>
                <w:p w14:paraId="2A5CBA56" w14:textId="3692E02D" w:rsidR="00F1675A" w:rsidRPr="00871F82" w:rsidRDefault="00000000" w:rsidP="00F1675A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82431115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70330753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2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91012674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3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63627409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4</w:t>
                  </w:r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196550128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F1675A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F1675A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5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F1675A" w:rsidRPr="00871F82" w14:paraId="3C20BA4D" w14:textId="77777777" w:rsidTr="002D6F90">
                    <w:tc>
                      <w:tcPr>
                        <w:tcW w:w="2635" w:type="dxa"/>
                      </w:tcPr>
                      <w:p w14:paraId="4265512E" w14:textId="77777777" w:rsidR="00F1675A" w:rsidRPr="00871F82" w:rsidRDefault="00F1675A" w:rsidP="00F1675A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43E826AE" w14:textId="77777777" w:rsidR="00F1675A" w:rsidRPr="00871F82" w:rsidRDefault="00F1675A" w:rsidP="00F1675A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4D9F919A" w14:textId="78324C4B" w:rsidR="00484344" w:rsidRPr="00800F4F" w:rsidRDefault="00484344" w:rsidP="00484344">
                  <w:pPr>
                    <w:pStyle w:val="Titolo2"/>
                    <w:rPr>
                      <w:b/>
                      <w:bCs/>
                      <w:sz w:val="16"/>
                      <w:szCs w:val="16"/>
                    </w:rPr>
                  </w:pPr>
                  <w:r w:rsidRPr="00871F82">
                    <w:rPr>
                      <w:b/>
                      <w:bCs/>
                      <w:sz w:val="16"/>
                      <w:szCs w:val="16"/>
                    </w:rPr>
                    <w:t xml:space="preserve">9. </w:t>
                  </w:r>
                  <w:r w:rsidR="00800F4F" w:rsidRPr="00800F4F">
                    <w:rPr>
                      <w:b/>
                      <w:bCs/>
                      <w:sz w:val="16"/>
                      <w:szCs w:val="16"/>
                    </w:rPr>
                    <w:t>To what extent do you consider interoperability between systems important for enabling data exchange across web providers, enterprises, government, and transport sectors without relying on a third-party entity?</w:t>
                  </w:r>
                </w:p>
                <w:p w14:paraId="7DA1B142" w14:textId="3E716758" w:rsidR="00484344" w:rsidRPr="00871F82" w:rsidRDefault="00000000" w:rsidP="00484344">
                  <w:pPr>
                    <w:pStyle w:val="Ratings1-5"/>
                    <w:rPr>
                      <w:rFonts w:asciiTheme="majorHAnsi" w:hAnsiTheme="majorHAnsi"/>
                      <w:sz w:val="16"/>
                      <w:szCs w:val="16"/>
                    </w:rPr>
                  </w:pP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198404410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1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-2044198490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2</w:t>
                  </w:r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ab/>
                  </w:r>
                  <w:sdt>
                    <w:sdtPr>
                      <w:rPr>
                        <w:rFonts w:asciiTheme="majorHAnsi" w:hAnsiTheme="majorHAnsi"/>
                        <w:sz w:val="16"/>
                        <w:szCs w:val="16"/>
                      </w:rPr>
                      <w:id w:val="2086882716"/>
                      <w15:appearance w15:val="hidden"/>
                      <w14:checkbox>
                        <w14:checked w14:val="0"/>
                        <w14:checkedState w14:val="00FE" w14:font="Wingdings"/>
                        <w14:uncheckedState w14:val="00A8" w14:font="Wingdings"/>
                      </w14:checkbox>
                    </w:sdtPr>
                    <w:sdtContent>
                      <w:r w:rsidR="00484344" w:rsidRPr="00871F82">
                        <w:rPr>
                          <w:rFonts w:asciiTheme="majorHAnsi" w:hAnsiTheme="majorHAnsi"/>
                          <w:sz w:val="16"/>
                          <w:szCs w:val="16"/>
                        </w:rPr>
                        <w:sym w:font="Wingdings" w:char="F0A8"/>
                      </w:r>
                    </w:sdtContent>
                  </w:sdt>
                  <w:r w:rsidR="00484344" w:rsidRPr="00871F82">
                    <w:rPr>
                      <w:rFonts w:asciiTheme="majorHAnsi" w:hAnsiTheme="majorHAnsi"/>
                      <w:sz w:val="16"/>
                      <w:szCs w:val="16"/>
                    </w:rPr>
                    <w:t xml:space="preserve"> </w:t>
                  </w:r>
                  <w:r w:rsidR="00F1675A">
                    <w:rPr>
                      <w:rFonts w:asciiTheme="majorHAnsi" w:hAnsiTheme="majorHAnsi"/>
                      <w:sz w:val="16"/>
                      <w:szCs w:val="16"/>
                    </w:rPr>
                    <w:t>3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Disappointing and Exceptional labels"/>
                  </w:tblPr>
                  <w:tblGrid>
                    <w:gridCol w:w="2649"/>
                    <w:gridCol w:w="2650"/>
                  </w:tblGrid>
                  <w:tr w:rsidR="00484344" w:rsidRPr="00871F82" w14:paraId="68610618" w14:textId="77777777" w:rsidTr="006F606F">
                    <w:tc>
                      <w:tcPr>
                        <w:tcW w:w="2635" w:type="dxa"/>
                      </w:tcPr>
                      <w:p w14:paraId="3F1A3BE5" w14:textId="7CF746A7" w:rsidR="00484344" w:rsidRPr="00871F82" w:rsidRDefault="00484344" w:rsidP="00484344">
                        <w:pPr>
                          <w:pStyle w:val="Nessunaspaziatura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 w:rsidRPr="00871F82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N</w:t>
                        </w:r>
                        <w:r w:rsidR="00F1675A"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ever</w:t>
                        </w:r>
                      </w:p>
                    </w:tc>
                    <w:tc>
                      <w:tcPr>
                        <w:tcW w:w="2635" w:type="dxa"/>
                      </w:tcPr>
                      <w:p w14:paraId="6C789109" w14:textId="74C945D3" w:rsidR="00484344" w:rsidRPr="00871F82" w:rsidRDefault="00F1675A" w:rsidP="00484344">
                        <w:pPr>
                          <w:pStyle w:val="Nessunaspaziatura"/>
                          <w:jc w:val="right"/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6"/>
                          </w:rPr>
                          <w:t>Always</w:t>
                        </w:r>
                      </w:p>
                    </w:tc>
                  </w:tr>
                </w:tbl>
                <w:p w14:paraId="6D33C26C" w14:textId="77777777" w:rsidR="003D57B3" w:rsidRPr="00871F82" w:rsidRDefault="003D57B3" w:rsidP="00484344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</w:tr>
          </w:tbl>
          <w:p w14:paraId="26111B67" w14:textId="218D81A2" w:rsidR="009D1A3D" w:rsidRPr="00871F82" w:rsidRDefault="009D1A3D" w:rsidP="00FB16E2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696" w:type="dxa"/>
          </w:tcPr>
          <w:p w14:paraId="24AEFF7B" w14:textId="77777777" w:rsidR="009D1A3D" w:rsidRPr="00871F82" w:rsidRDefault="009D1A3D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A13CE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816376E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7C5A2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3EEEAA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12794C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BC7D62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D50625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081536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07C1C24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A1F6D6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6D0EDB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E647F3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56B86D5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CB1CB5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A4D57C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4DE5811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1C5719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7C345FA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F7B6F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6BA08F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1CB95E0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2FCE5A7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DD23046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E6C9726" w14:textId="77777777" w:rsidR="00E34A9D" w:rsidRPr="00871F82" w:rsidRDefault="00E34A9D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5E7DF00F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6B524B69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9550D04" w14:textId="77777777" w:rsidR="000A2F4B" w:rsidRPr="00871F82" w:rsidRDefault="000A2F4B" w:rsidP="000A2F4B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381" w:type="dxa"/>
          </w:tcPr>
          <w:p w14:paraId="031C41DB" w14:textId="257BF31A" w:rsidR="000227EF" w:rsidRPr="00157B07" w:rsidRDefault="000227EF" w:rsidP="000227EF">
            <w:pPr>
              <w:pStyle w:val="Titolo2"/>
              <w:jc w:val="both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10. </w:t>
            </w:r>
            <w:r w:rsidR="00157B07" w:rsidRPr="00157B07">
              <w:rPr>
                <w:b/>
                <w:bCs/>
                <w:sz w:val="16"/>
                <w:szCs w:val="16"/>
                <w:lang w:val="en-CA"/>
              </w:rPr>
              <w:t xml:space="preserve">How securely does </w:t>
            </w:r>
            <w:r w:rsidR="00157B07">
              <w:rPr>
                <w:b/>
                <w:bCs/>
                <w:sz w:val="16"/>
                <w:szCs w:val="16"/>
                <w:lang w:val="en-CA"/>
              </w:rPr>
              <w:t xml:space="preserve">a decentralized identity </w:t>
            </w:r>
            <w:r w:rsidR="00157B07" w:rsidRPr="00157B07">
              <w:rPr>
                <w:b/>
                <w:bCs/>
                <w:sz w:val="16"/>
                <w:szCs w:val="16"/>
                <w:lang w:val="en-CA"/>
              </w:rPr>
              <w:t>system protect individual rights and rights of users through censorship-resistant systems, identity authentication, and end-to-end encryption in a decentralized manner?</w:t>
            </w:r>
          </w:p>
          <w:p w14:paraId="6C91149A" w14:textId="05622679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777781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1A7874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39130881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186269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9061134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A15333">
              <w:rPr>
                <w:rFonts w:asciiTheme="majorHAnsi" w:hAnsiTheme="majorHAnsi"/>
                <w:sz w:val="16"/>
                <w:szCs w:val="16"/>
              </w:rPr>
              <w:t>4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1861"/>
              <w:gridCol w:w="1658"/>
              <w:gridCol w:w="1862"/>
            </w:tblGrid>
            <w:tr w:rsidR="00A15333" w:rsidRPr="00871F82" w14:paraId="2063D770" w14:textId="77777777" w:rsidTr="00A15333">
              <w:tc>
                <w:tcPr>
                  <w:tcW w:w="1861" w:type="dxa"/>
                </w:tcPr>
                <w:p w14:paraId="14D0577A" w14:textId="7515D993" w:rsidR="00A15333" w:rsidRPr="00871F82" w:rsidRDefault="00A15333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Less Secure</w:t>
                  </w:r>
                </w:p>
              </w:tc>
              <w:tc>
                <w:tcPr>
                  <w:tcW w:w="1658" w:type="dxa"/>
                </w:tcPr>
                <w:p w14:paraId="204C9AC7" w14:textId="77777777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</w:p>
              </w:tc>
              <w:tc>
                <w:tcPr>
                  <w:tcW w:w="1862" w:type="dxa"/>
                </w:tcPr>
                <w:p w14:paraId="17B89CCB" w14:textId="7423E672" w:rsidR="00A15333" w:rsidRPr="00871F82" w:rsidRDefault="00A15333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Secure</w:t>
                  </w:r>
                </w:p>
              </w:tc>
            </w:tr>
          </w:tbl>
          <w:p w14:paraId="512D787E" w14:textId="4419CAB3" w:rsidR="000227EF" w:rsidRPr="0042515B" w:rsidRDefault="000227EF" w:rsidP="00AB0E05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6F726C">
              <w:rPr>
                <w:b/>
                <w:bCs/>
                <w:sz w:val="16"/>
                <w:szCs w:val="16"/>
              </w:rPr>
              <w:t>1</w:t>
            </w:r>
            <w:r w:rsidR="00780DF6" w:rsidRPr="006F726C">
              <w:rPr>
                <w:b/>
                <w:bCs/>
                <w:sz w:val="16"/>
                <w:szCs w:val="16"/>
              </w:rPr>
              <w:t>1</w:t>
            </w:r>
            <w:r w:rsidRPr="006F726C">
              <w:rPr>
                <w:b/>
                <w:bCs/>
                <w:sz w:val="16"/>
                <w:szCs w:val="16"/>
              </w:rPr>
              <w:t xml:space="preserve">. </w:t>
            </w:r>
            <w:r w:rsidR="006D7EDC" w:rsidRPr="006D7EDC">
              <w:rPr>
                <w:b/>
                <w:bCs/>
                <w:sz w:val="16"/>
                <w:szCs w:val="16"/>
                <w:lang w:val="en-CA"/>
              </w:rPr>
              <w:t>Can transportable services operate on a fully portable platform without relying on a third-party entity?</w:t>
            </w:r>
          </w:p>
          <w:p w14:paraId="5874667E" w14:textId="1592FA35" w:rsidR="000227EF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834990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No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1436865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 w:rsidR="009E0A80">
              <w:rPr>
                <w:rFonts w:asciiTheme="majorHAnsi" w:hAnsiTheme="majorHAnsi"/>
                <w:sz w:val="16"/>
                <w:szCs w:val="16"/>
              </w:rPr>
              <w:t>Yes</w:t>
            </w:r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092887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227EF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227EF" w:rsidRPr="00871F82">
              <w:rPr>
                <w:rFonts w:asciiTheme="majorHAnsi" w:hAnsiTheme="majorHAnsi"/>
                <w:sz w:val="16"/>
                <w:szCs w:val="16"/>
              </w:rPr>
              <w:t xml:space="preserve"> Sometimes</w:t>
            </w:r>
          </w:p>
          <w:p w14:paraId="6F06887A" w14:textId="69582EAC" w:rsidR="006B74BA" w:rsidRPr="00871F82" w:rsidRDefault="006B74BA" w:rsidP="006B74BA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780DF6" w:rsidRPr="00871F82">
              <w:rPr>
                <w:b/>
                <w:bCs/>
                <w:sz w:val="16"/>
                <w:szCs w:val="16"/>
              </w:rPr>
              <w:t>2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077474" w:rsidRPr="00077474">
              <w:rPr>
                <w:b/>
                <w:bCs/>
                <w:sz w:val="16"/>
                <w:szCs w:val="16"/>
              </w:rPr>
              <w:t xml:space="preserve">How often do you </w:t>
            </w:r>
            <w:r w:rsidR="00077474">
              <w:rPr>
                <w:b/>
                <w:bCs/>
                <w:sz w:val="16"/>
                <w:szCs w:val="16"/>
              </w:rPr>
              <w:t>read the</w:t>
            </w:r>
            <w:r w:rsidR="00077474" w:rsidRPr="00077474">
              <w:rPr>
                <w:b/>
                <w:bCs/>
                <w:sz w:val="16"/>
                <w:szCs w:val="16"/>
              </w:rPr>
              <w:t xml:space="preserve"> consent </w:t>
            </w:r>
            <w:r w:rsidR="00077474">
              <w:rPr>
                <w:b/>
                <w:bCs/>
                <w:sz w:val="16"/>
                <w:szCs w:val="16"/>
              </w:rPr>
              <w:t xml:space="preserve">requirement </w:t>
            </w:r>
            <w:r w:rsidR="00077474" w:rsidRPr="00077474">
              <w:rPr>
                <w:b/>
                <w:bCs/>
                <w:sz w:val="16"/>
                <w:szCs w:val="16"/>
              </w:rPr>
              <w:t>before sharing your personal data or private information with a third party?</w:t>
            </w:r>
          </w:p>
          <w:p w14:paraId="68AEB5B1" w14:textId="77777777" w:rsidR="006B74BA" w:rsidRPr="00871F82" w:rsidRDefault="00000000" w:rsidP="006B74BA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050368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79144429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4067119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8539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6B74BA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4684796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6B74BA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6B74BA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6B74BA" w:rsidRPr="00871F82" w14:paraId="0582FC36" w14:textId="77777777" w:rsidTr="006F606F">
              <w:tc>
                <w:tcPr>
                  <w:tcW w:w="2635" w:type="dxa"/>
                </w:tcPr>
                <w:p w14:paraId="117D2D6E" w14:textId="77777777" w:rsidR="006B74BA" w:rsidRPr="00871F82" w:rsidRDefault="006B74BA" w:rsidP="006B74BA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Never</w:t>
                  </w:r>
                </w:p>
              </w:tc>
              <w:tc>
                <w:tcPr>
                  <w:tcW w:w="2635" w:type="dxa"/>
                </w:tcPr>
                <w:p w14:paraId="0A449E8B" w14:textId="77777777" w:rsidR="006B74BA" w:rsidRPr="00871F82" w:rsidRDefault="006B74BA" w:rsidP="006B74BA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7FB61CDE" w14:textId="2A88E3FD" w:rsidR="00780DF6" w:rsidRPr="00871F82" w:rsidRDefault="00780DF6" w:rsidP="00780DF6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13. </w:t>
            </w:r>
            <w:r w:rsidR="00A131CD" w:rsidRPr="00A131CD">
              <w:rPr>
                <w:b/>
                <w:bCs/>
                <w:sz w:val="16"/>
                <w:szCs w:val="16"/>
              </w:rPr>
              <w:t>Do you believe that owners should provide verifiable credentials from a trusted issuer to ensure authenticity and enable relying parties to perform verification based on proof of their claims?</w:t>
            </w:r>
          </w:p>
          <w:p w14:paraId="087E63AB" w14:textId="77777777" w:rsidR="00780DF6" w:rsidRPr="00871F82" w:rsidRDefault="00000000" w:rsidP="00780DF6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6502187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5657623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381326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25979093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780DF6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87819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780DF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780DF6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780DF6" w:rsidRPr="00871F82" w14:paraId="2E4D0637" w14:textId="77777777" w:rsidTr="006F606F">
              <w:tc>
                <w:tcPr>
                  <w:tcW w:w="2635" w:type="dxa"/>
                </w:tcPr>
                <w:p w14:paraId="73C243B3" w14:textId="77777777" w:rsidR="00780DF6" w:rsidRPr="00871F82" w:rsidRDefault="00780DF6" w:rsidP="00780DF6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7EAC2D26" w14:textId="49571024" w:rsidR="00780DF6" w:rsidRPr="00871F82" w:rsidRDefault="006C42A4" w:rsidP="00780DF6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780DF6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76E6E5CB" w14:textId="4361B301" w:rsidR="00907BE7" w:rsidRPr="00871F82" w:rsidRDefault="00907BE7" w:rsidP="00907BE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14. </w:t>
            </w:r>
            <w:r w:rsidR="00B75682" w:rsidRPr="00B75682">
              <w:rPr>
                <w:b/>
                <w:bCs/>
                <w:sz w:val="16"/>
                <w:szCs w:val="16"/>
              </w:rPr>
              <w:t>To what extent do you trust that the systems and algorithms used are transparent, following open-source protocols and free access principles, while ensuring architecture independence and enabling public validation for stakeholders</w:t>
            </w:r>
            <w:r w:rsidRPr="00871F82">
              <w:rPr>
                <w:b/>
                <w:bCs/>
                <w:sz w:val="16"/>
                <w:szCs w:val="16"/>
              </w:rPr>
              <w:t>?</w:t>
            </w:r>
          </w:p>
          <w:p w14:paraId="130A9B61" w14:textId="51F00462" w:rsidR="00907BE7" w:rsidRPr="00871F82" w:rsidRDefault="00000000" w:rsidP="00907BE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9109893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437A8A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010618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808828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907BE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50747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907BE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907BE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907BE7" w:rsidRPr="00871F82" w14:paraId="579363DE" w14:textId="77777777" w:rsidTr="006F606F">
              <w:tc>
                <w:tcPr>
                  <w:tcW w:w="2635" w:type="dxa"/>
                </w:tcPr>
                <w:p w14:paraId="18F78AD1" w14:textId="77777777" w:rsidR="00907BE7" w:rsidRPr="00871F82" w:rsidRDefault="00907BE7" w:rsidP="00907BE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Trust</w:t>
                  </w:r>
                </w:p>
              </w:tc>
              <w:tc>
                <w:tcPr>
                  <w:tcW w:w="2635" w:type="dxa"/>
                </w:tcPr>
                <w:p w14:paraId="6B953EB4" w14:textId="77777777" w:rsidR="00907BE7" w:rsidRPr="00871F82" w:rsidRDefault="00907BE7" w:rsidP="00907BE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Full Trust</w:t>
                  </w:r>
                </w:p>
              </w:tc>
            </w:tr>
          </w:tbl>
          <w:p w14:paraId="0F4D4A9E" w14:textId="02CE7B23" w:rsidR="00E82A56" w:rsidRPr="000B6698" w:rsidRDefault="000E5E74" w:rsidP="00D028C3">
            <w:pPr>
              <w:pStyle w:val="Titolo2"/>
              <w:rPr>
                <w:b/>
                <w:bCs/>
                <w:sz w:val="16"/>
                <w:szCs w:val="16"/>
                <w:lang w:val="en-CA"/>
              </w:rPr>
            </w:pPr>
            <w:r w:rsidRPr="00871F82">
              <w:rPr>
                <w:b/>
                <w:bCs/>
                <w:sz w:val="16"/>
                <w:szCs w:val="16"/>
              </w:rPr>
              <w:t>1</w:t>
            </w:r>
            <w:r w:rsidR="000638D8" w:rsidRPr="00871F82">
              <w:rPr>
                <w:b/>
                <w:bCs/>
                <w:sz w:val="16"/>
                <w:szCs w:val="16"/>
              </w:rPr>
              <w:t>5</w:t>
            </w:r>
            <w:r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233560" w:rsidRPr="00233560">
              <w:rPr>
                <w:b/>
                <w:bCs/>
                <w:sz w:val="16"/>
                <w:szCs w:val="16"/>
                <w:lang w:val="en-CA"/>
              </w:rPr>
              <w:t>Does the owner of a long-lived identity have the right to be forgotten, allowing them to remove all associated claims, even if issued by another owner and being persistent or long-lived?</w:t>
            </w:r>
          </w:p>
          <w:p w14:paraId="17B84C10" w14:textId="0D022B46" w:rsidR="00E82A56" w:rsidRPr="00871F82" w:rsidRDefault="00000000" w:rsidP="009A1B03">
            <w:pPr>
              <w:pStyle w:val="Nessunaspaziatura"/>
              <w:jc w:val="center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100938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54C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Yes        </w:t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6971258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E82A56" w:rsidRPr="00871F82">
              <w:rPr>
                <w:rFonts w:asciiTheme="majorHAnsi" w:hAnsiTheme="majorHAnsi"/>
                <w:sz w:val="16"/>
                <w:szCs w:val="16"/>
              </w:rPr>
              <w:t xml:space="preserve"> No</w:t>
            </w:r>
          </w:p>
          <w:p w14:paraId="1B35ED61" w14:textId="2D105BC0" w:rsidR="00B20398" w:rsidRPr="00871F82" w:rsidRDefault="000070A7" w:rsidP="00B20398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16</w:t>
            </w:r>
            <w:r w:rsidR="00B20398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F42F7C" w:rsidRPr="00F42F7C">
              <w:rPr>
                <w:b/>
                <w:bCs/>
                <w:sz w:val="16"/>
                <w:szCs w:val="16"/>
              </w:rPr>
              <w:t>Do open standards and royalty-free standards enable entities to be represented, exchanged, secured, and verified openly?</w:t>
            </w:r>
          </w:p>
          <w:p w14:paraId="7EE05C01" w14:textId="77777777" w:rsidR="00B20398" w:rsidRPr="00871F82" w:rsidRDefault="00000000" w:rsidP="00B20398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8953895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5019984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335559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29499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B20398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712037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B20398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B20398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2"/>
              <w:gridCol w:w="2689"/>
            </w:tblGrid>
            <w:tr w:rsidR="00B20398" w:rsidRPr="00871F82" w14:paraId="626AF0F3" w14:textId="77777777" w:rsidTr="006F606F">
              <w:trPr>
                <w:trHeight w:val="255"/>
              </w:trPr>
              <w:tc>
                <w:tcPr>
                  <w:tcW w:w="2692" w:type="dxa"/>
                </w:tcPr>
                <w:p w14:paraId="0036944B" w14:textId="77777777" w:rsidR="00B20398" w:rsidRPr="00871F82" w:rsidRDefault="00B20398" w:rsidP="00B20398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89" w:type="dxa"/>
                </w:tcPr>
                <w:p w14:paraId="48E3B386" w14:textId="78B1F4F8" w:rsidR="00B20398" w:rsidRPr="00871F82" w:rsidRDefault="006C42A4" w:rsidP="00B20398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B20398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66DB9215" w14:textId="69DD33A1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17. </w:t>
            </w:r>
            <w:r w:rsidR="008A6914">
              <w:rPr>
                <w:b/>
                <w:bCs/>
                <w:sz w:val="16"/>
                <w:szCs w:val="16"/>
              </w:rPr>
              <w:t xml:space="preserve">To what extent decentralized identity </w:t>
            </w:r>
            <w:r w:rsidR="008A6914" w:rsidRPr="008A6914">
              <w:rPr>
                <w:b/>
                <w:bCs/>
                <w:sz w:val="16"/>
                <w:szCs w:val="16"/>
              </w:rPr>
              <w:t>minimize</w:t>
            </w:r>
            <w:r w:rsidR="008A6914">
              <w:rPr>
                <w:b/>
                <w:bCs/>
                <w:sz w:val="16"/>
                <w:szCs w:val="16"/>
              </w:rPr>
              <w:t xml:space="preserve"> costs</w:t>
            </w:r>
            <w:r w:rsidR="008A6914" w:rsidRPr="008A6914">
              <w:rPr>
                <w:b/>
                <w:bCs/>
                <w:sz w:val="16"/>
                <w:szCs w:val="16"/>
              </w:rPr>
              <w:t>, making it easier to manage resources while reducing IT help desk reliance and maximizing benefits?</w:t>
            </w:r>
          </w:p>
          <w:p w14:paraId="108028A4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8001296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13847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0203108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754400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77496976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79FD7F4B" w14:textId="77777777" w:rsidTr="006F606F">
              <w:tc>
                <w:tcPr>
                  <w:tcW w:w="2635" w:type="dxa"/>
                </w:tcPr>
                <w:p w14:paraId="1FA3DC78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6C4DA69B" w14:textId="2B68AB85" w:rsidR="000070A7" w:rsidRPr="00871F82" w:rsidRDefault="006C42A4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01533FE1" w14:textId="7E32F894" w:rsidR="000070A7" w:rsidRPr="00871F82" w:rsidRDefault="000070A7" w:rsidP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18. </w:t>
            </w:r>
            <w:r w:rsidR="001F7DA3" w:rsidRPr="001F7DA3">
              <w:rPr>
                <w:b/>
                <w:bCs/>
                <w:sz w:val="16"/>
                <w:szCs w:val="16"/>
              </w:rPr>
              <w:t>Do you agree that parties in the ecosystem should have the autonomy to act as self-sovereign entities, independent of a centralized system and third parties, while respecting laws, rules, and regulations?</w:t>
            </w:r>
          </w:p>
          <w:p w14:paraId="71C64166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3921953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30789208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1502426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18679802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4734980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5540B3F4" w14:textId="77777777" w:rsidTr="006F606F">
              <w:tc>
                <w:tcPr>
                  <w:tcW w:w="2635" w:type="dxa"/>
                </w:tcPr>
                <w:p w14:paraId="5DC7DBC4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Disagree</w:t>
                  </w:r>
                </w:p>
              </w:tc>
              <w:tc>
                <w:tcPr>
                  <w:tcW w:w="2635" w:type="dxa"/>
                </w:tcPr>
                <w:p w14:paraId="5746E15E" w14:textId="37139DFF" w:rsidR="000070A7" w:rsidRPr="00871F82" w:rsidRDefault="00CE37DA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hAnsiTheme="majorHAnsi"/>
                      <w:sz w:val="16"/>
                      <w:szCs w:val="16"/>
                    </w:rPr>
                    <w:t xml:space="preserve">Strongly </w:t>
                  </w:r>
                  <w:r w:rsidR="000070A7" w:rsidRPr="00871F82">
                    <w:rPr>
                      <w:rFonts w:asciiTheme="majorHAnsi" w:hAnsiTheme="majorHAnsi"/>
                      <w:sz w:val="16"/>
                      <w:szCs w:val="16"/>
                    </w:rPr>
                    <w:t>Agree</w:t>
                  </w:r>
                </w:p>
              </w:tc>
            </w:tr>
          </w:tbl>
          <w:p w14:paraId="38959241" w14:textId="77777777" w:rsidR="000070A7" w:rsidRPr="00871F82" w:rsidRDefault="000070A7" w:rsidP="00E82A56">
            <w:pPr>
              <w:pStyle w:val="Nessunaspaziatura"/>
              <w:rPr>
                <w:rFonts w:asciiTheme="majorHAnsi" w:hAnsiTheme="majorHAnsi"/>
                <w:sz w:val="16"/>
                <w:szCs w:val="16"/>
              </w:rPr>
            </w:pPr>
          </w:p>
          <w:p w14:paraId="0DDE928D" w14:textId="4F66F2EF" w:rsidR="000070A7" w:rsidRPr="00871F82" w:rsidRDefault="000070A7" w:rsidP="000070A7">
            <w:pPr>
              <w:pStyle w:val="Titolo2"/>
              <w:jc w:val="both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 xml:space="preserve">19. </w:t>
            </w:r>
            <w:r w:rsidR="00E77B36">
              <w:rPr>
                <w:b/>
                <w:bCs/>
                <w:sz w:val="16"/>
                <w:szCs w:val="16"/>
              </w:rPr>
              <w:t>To what extent should users have</w:t>
            </w:r>
            <w:r w:rsidR="00E77B36" w:rsidRPr="00E77B36">
              <w:rPr>
                <w:b/>
                <w:bCs/>
                <w:sz w:val="16"/>
                <w:szCs w:val="16"/>
              </w:rPr>
              <w:t xml:space="preserve"> access and availability of </w:t>
            </w:r>
            <w:r w:rsidR="00E77B36">
              <w:rPr>
                <w:b/>
                <w:bCs/>
                <w:sz w:val="16"/>
                <w:szCs w:val="16"/>
              </w:rPr>
              <w:t>their identity</w:t>
            </w:r>
            <w:r w:rsidR="00E77B36" w:rsidRPr="00E77B36">
              <w:rPr>
                <w:b/>
                <w:bCs/>
                <w:sz w:val="16"/>
                <w:szCs w:val="16"/>
              </w:rPr>
              <w:t xml:space="preserve"> </w:t>
            </w:r>
            <w:r w:rsidR="00E77B36">
              <w:rPr>
                <w:b/>
                <w:bCs/>
                <w:sz w:val="16"/>
                <w:szCs w:val="16"/>
              </w:rPr>
              <w:t>information across platforms</w:t>
            </w:r>
            <w:r w:rsidR="00E77B36" w:rsidRPr="00E77B36">
              <w:rPr>
                <w:b/>
                <w:bCs/>
                <w:sz w:val="16"/>
                <w:szCs w:val="16"/>
              </w:rPr>
              <w:t>?</w:t>
            </w:r>
          </w:p>
          <w:p w14:paraId="2EA8D855" w14:textId="77777777" w:rsidR="000070A7" w:rsidRPr="00871F82" w:rsidRDefault="00000000" w:rsidP="000070A7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807573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76144440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28007758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435953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0070A7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27965602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0070A7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0070A7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0070A7" w:rsidRPr="00871F82" w14:paraId="06A7CBDD" w14:textId="77777777" w:rsidTr="006F606F">
              <w:tc>
                <w:tcPr>
                  <w:tcW w:w="2635" w:type="dxa"/>
                </w:tcPr>
                <w:p w14:paraId="1E7FF5B2" w14:textId="77777777" w:rsidR="000070A7" w:rsidRPr="00871F82" w:rsidRDefault="000070A7" w:rsidP="000070A7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lastRenderedPageBreak/>
                    <w:t>Never</w:t>
                  </w:r>
                </w:p>
              </w:tc>
              <w:tc>
                <w:tcPr>
                  <w:tcW w:w="2635" w:type="dxa"/>
                </w:tcPr>
                <w:p w14:paraId="2E0165B6" w14:textId="77777777" w:rsidR="000070A7" w:rsidRPr="00871F82" w:rsidRDefault="000070A7" w:rsidP="000070A7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Always</w:t>
                  </w:r>
                </w:p>
              </w:tc>
            </w:tr>
          </w:tbl>
          <w:p w14:paraId="515C0333" w14:textId="0CCC152A" w:rsidR="00FC7747" w:rsidRPr="00871F82" w:rsidRDefault="000070A7">
            <w:pPr>
              <w:pStyle w:val="Titolo2"/>
              <w:rPr>
                <w:b/>
                <w:bCs/>
                <w:sz w:val="16"/>
                <w:szCs w:val="16"/>
              </w:rPr>
            </w:pPr>
            <w:r w:rsidRPr="00871F82">
              <w:rPr>
                <w:b/>
                <w:bCs/>
                <w:sz w:val="16"/>
                <w:szCs w:val="16"/>
              </w:rPr>
              <w:t>20</w:t>
            </w:r>
            <w:r w:rsidR="000E5E74" w:rsidRPr="00871F82">
              <w:rPr>
                <w:b/>
                <w:bCs/>
                <w:sz w:val="16"/>
                <w:szCs w:val="16"/>
              </w:rPr>
              <w:t xml:space="preserve">. </w:t>
            </w:r>
            <w:r w:rsidR="005B0349" w:rsidRPr="005B0349">
              <w:rPr>
                <w:b/>
                <w:bCs/>
                <w:sz w:val="16"/>
                <w:szCs w:val="16"/>
              </w:rPr>
              <w:t>How comfortable do you feel with the usability and user experience of mobile/device wallet interfaces in managing credentials, recovering from loss, and reasserting control within a sovereign ecosystem of services and agents?</w:t>
            </w:r>
          </w:p>
          <w:p w14:paraId="7BA451BC" w14:textId="635DA06C" w:rsidR="00D028C3" w:rsidRPr="00871F82" w:rsidRDefault="00000000" w:rsidP="00D028C3">
            <w:pPr>
              <w:pStyle w:val="Ratings1-5"/>
              <w:rPr>
                <w:rFonts w:asciiTheme="majorHAnsi" w:hAnsi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8783917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E82A56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1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6761884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2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10496249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3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-19527770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4</w:t>
            </w:r>
            <w:r w:rsidR="00D028C3" w:rsidRPr="00871F82">
              <w:rPr>
                <w:rFonts w:asciiTheme="majorHAnsi" w:hAnsiTheme="majorHAnsi"/>
                <w:sz w:val="16"/>
                <w:szCs w:val="16"/>
              </w:rPr>
              <w:tab/>
            </w:r>
            <w:sdt>
              <w:sdtPr>
                <w:rPr>
                  <w:rFonts w:asciiTheme="majorHAnsi" w:hAnsiTheme="majorHAnsi"/>
                  <w:sz w:val="16"/>
                  <w:szCs w:val="16"/>
                </w:rPr>
                <w:id w:val="19188223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D028C3" w:rsidRPr="00871F82">
                  <w:rPr>
                    <w:rFonts w:asciiTheme="majorHAnsi" w:hAnsiTheme="majorHAnsi"/>
                    <w:sz w:val="16"/>
                    <w:szCs w:val="16"/>
                  </w:rPr>
                  <w:sym w:font="Wingdings" w:char="F0A8"/>
                </w:r>
              </w:sdtContent>
            </w:sdt>
            <w:r w:rsidR="00D028C3" w:rsidRPr="00871F82">
              <w:rPr>
                <w:rFonts w:asciiTheme="majorHAnsi" w:hAnsiTheme="majorHAnsi"/>
                <w:sz w:val="16"/>
                <w:szCs w:val="16"/>
              </w:rPr>
              <w:t xml:space="preserve"> 5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appointing and Exceptional labels"/>
            </w:tblPr>
            <w:tblGrid>
              <w:gridCol w:w="2690"/>
              <w:gridCol w:w="2691"/>
            </w:tblGrid>
            <w:tr w:rsidR="00D028C3" w:rsidRPr="00871F82" w14:paraId="063635BF" w14:textId="77777777" w:rsidTr="00DB1CCA">
              <w:tc>
                <w:tcPr>
                  <w:tcW w:w="2635" w:type="dxa"/>
                </w:tcPr>
                <w:p w14:paraId="69E09719" w14:textId="5D89F918" w:rsidR="00D028C3" w:rsidRPr="00871F82" w:rsidRDefault="00D028C3" w:rsidP="00D028C3">
                  <w:pPr>
                    <w:pStyle w:val="Nessunaspaziatura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No comfortable</w:t>
                  </w:r>
                </w:p>
              </w:tc>
              <w:tc>
                <w:tcPr>
                  <w:tcW w:w="2635" w:type="dxa"/>
                </w:tcPr>
                <w:p w14:paraId="68119962" w14:textId="5583702B" w:rsidR="00D028C3" w:rsidRPr="00871F82" w:rsidRDefault="00D028C3" w:rsidP="00D028C3">
                  <w:pPr>
                    <w:pStyle w:val="Nessunaspaziatura"/>
                    <w:jc w:val="right"/>
                    <w:rPr>
                      <w:rFonts w:asciiTheme="majorHAnsi" w:hAnsiTheme="majorHAnsi"/>
                      <w:sz w:val="16"/>
                      <w:szCs w:val="16"/>
                    </w:rPr>
                  </w:pPr>
                  <w:r w:rsidRPr="00871F82">
                    <w:rPr>
                      <w:rFonts w:asciiTheme="majorHAnsi" w:hAnsiTheme="majorHAnsi"/>
                      <w:sz w:val="16"/>
                      <w:szCs w:val="16"/>
                    </w:rPr>
                    <w:t>Very comfortable</w:t>
                  </w:r>
                </w:p>
              </w:tc>
            </w:tr>
          </w:tbl>
          <w:p w14:paraId="33FD5D1B" w14:textId="2B53A30D" w:rsidR="009D1A3D" w:rsidRPr="00871F82" w:rsidRDefault="009D1A3D" w:rsidP="00D102A7">
            <w:pPr>
              <w:pStyle w:val="Titolo2"/>
              <w:rPr>
                <w:sz w:val="16"/>
                <w:szCs w:val="16"/>
              </w:rPr>
            </w:pPr>
          </w:p>
        </w:tc>
      </w:tr>
    </w:tbl>
    <w:p w14:paraId="52C3F833" w14:textId="6A11C5E8" w:rsidR="009D1A3D" w:rsidRPr="00871F82" w:rsidRDefault="009D1A3D" w:rsidP="00091E76">
      <w:pPr>
        <w:pStyle w:val="Nessunaspaziatura"/>
        <w:rPr>
          <w:rFonts w:asciiTheme="majorHAnsi" w:hAnsiTheme="majorHAnsi"/>
          <w:sz w:val="16"/>
          <w:szCs w:val="16"/>
        </w:rPr>
      </w:pPr>
    </w:p>
    <w:sectPr w:rsidR="009D1A3D" w:rsidRPr="00871F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76" w:right="432" w:bottom="576" w:left="432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EAA87" w14:textId="77777777" w:rsidR="00B07B62" w:rsidRDefault="00B07B62">
      <w:pPr>
        <w:spacing w:after="0"/>
      </w:pPr>
      <w:r>
        <w:separator/>
      </w:r>
    </w:p>
  </w:endnote>
  <w:endnote w:type="continuationSeparator" w:id="0">
    <w:p w14:paraId="00B72206" w14:textId="77777777" w:rsidR="00B07B62" w:rsidRDefault="00B07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C83B3" w14:textId="77777777" w:rsidR="00D43AEC" w:rsidRDefault="00D43AE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6F947" w14:textId="77777777" w:rsidR="00D43AEC" w:rsidRPr="00D43AEC" w:rsidRDefault="00D43AEC">
    <w:pPr>
      <w:pStyle w:val="Pidipagina"/>
      <w:rPr>
        <w:lang w:val="en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433E5" w14:textId="77777777" w:rsidR="00D43AEC" w:rsidRDefault="00D43A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6BC59" w14:textId="77777777" w:rsidR="00B07B62" w:rsidRDefault="00B07B62">
      <w:pPr>
        <w:spacing w:after="0"/>
      </w:pPr>
      <w:r>
        <w:separator/>
      </w:r>
    </w:p>
  </w:footnote>
  <w:footnote w:type="continuationSeparator" w:id="0">
    <w:p w14:paraId="57FF5FEE" w14:textId="77777777" w:rsidR="00B07B62" w:rsidRDefault="00B07B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71726" w14:textId="77777777" w:rsidR="00D43AEC" w:rsidRDefault="00D43AE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59909" w14:textId="77777777" w:rsidR="00D43AEC" w:rsidRDefault="00D43AE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B8E5D" w14:textId="77777777" w:rsidR="00D43AEC" w:rsidRDefault="00D43AE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removePersonalInformation/>
  <w:removeDateAndTime/>
  <w:proofState w:spelling="clean"/>
  <w:attachedTemplate r:id="rId1"/>
  <w:defaultTabStop w:val="93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2"/>
    <w:rsid w:val="0000332F"/>
    <w:rsid w:val="000070A7"/>
    <w:rsid w:val="00007A8D"/>
    <w:rsid w:val="00020346"/>
    <w:rsid w:val="000227EF"/>
    <w:rsid w:val="00036B08"/>
    <w:rsid w:val="00046A9E"/>
    <w:rsid w:val="00055C02"/>
    <w:rsid w:val="000609D4"/>
    <w:rsid w:val="000638D8"/>
    <w:rsid w:val="000706D0"/>
    <w:rsid w:val="00071A7F"/>
    <w:rsid w:val="00074B59"/>
    <w:rsid w:val="00077474"/>
    <w:rsid w:val="000835E0"/>
    <w:rsid w:val="000900AA"/>
    <w:rsid w:val="00091E76"/>
    <w:rsid w:val="000A1C39"/>
    <w:rsid w:val="000A2078"/>
    <w:rsid w:val="000A2F4B"/>
    <w:rsid w:val="000B6698"/>
    <w:rsid w:val="000D1FFC"/>
    <w:rsid w:val="000E5E74"/>
    <w:rsid w:val="000F1F6F"/>
    <w:rsid w:val="00105874"/>
    <w:rsid w:val="00107D64"/>
    <w:rsid w:val="00117070"/>
    <w:rsid w:val="00121019"/>
    <w:rsid w:val="001470C5"/>
    <w:rsid w:val="00157B07"/>
    <w:rsid w:val="001676DF"/>
    <w:rsid w:val="001749FD"/>
    <w:rsid w:val="001955A2"/>
    <w:rsid w:val="001A7874"/>
    <w:rsid w:val="001E55EB"/>
    <w:rsid w:val="001F7DA3"/>
    <w:rsid w:val="00210E3C"/>
    <w:rsid w:val="00233560"/>
    <w:rsid w:val="00252953"/>
    <w:rsid w:val="0025364E"/>
    <w:rsid w:val="0027708B"/>
    <w:rsid w:val="00292A39"/>
    <w:rsid w:val="00293D96"/>
    <w:rsid w:val="002969FD"/>
    <w:rsid w:val="002D08AB"/>
    <w:rsid w:val="002D3814"/>
    <w:rsid w:val="002E7C5B"/>
    <w:rsid w:val="002F00B8"/>
    <w:rsid w:val="002F4927"/>
    <w:rsid w:val="0033424C"/>
    <w:rsid w:val="00344AE9"/>
    <w:rsid w:val="00353038"/>
    <w:rsid w:val="0036296E"/>
    <w:rsid w:val="00363CDD"/>
    <w:rsid w:val="00371509"/>
    <w:rsid w:val="0039546A"/>
    <w:rsid w:val="003A11D2"/>
    <w:rsid w:val="003A3813"/>
    <w:rsid w:val="003A70E6"/>
    <w:rsid w:val="003D57B3"/>
    <w:rsid w:val="00400075"/>
    <w:rsid w:val="00402486"/>
    <w:rsid w:val="0042515B"/>
    <w:rsid w:val="0043093D"/>
    <w:rsid w:val="00433221"/>
    <w:rsid w:val="00437A8A"/>
    <w:rsid w:val="00440498"/>
    <w:rsid w:val="00445725"/>
    <w:rsid w:val="00447719"/>
    <w:rsid w:val="00460AD3"/>
    <w:rsid w:val="00461400"/>
    <w:rsid w:val="00472793"/>
    <w:rsid w:val="00475550"/>
    <w:rsid w:val="004764C7"/>
    <w:rsid w:val="00484344"/>
    <w:rsid w:val="004B2AE1"/>
    <w:rsid w:val="004B53D2"/>
    <w:rsid w:val="004E1C6A"/>
    <w:rsid w:val="004F78FA"/>
    <w:rsid w:val="00517BCE"/>
    <w:rsid w:val="00517CA5"/>
    <w:rsid w:val="00584BF1"/>
    <w:rsid w:val="005B0349"/>
    <w:rsid w:val="005C3F54"/>
    <w:rsid w:val="005E03CF"/>
    <w:rsid w:val="005E38CF"/>
    <w:rsid w:val="005F084E"/>
    <w:rsid w:val="00623BCB"/>
    <w:rsid w:val="0063382E"/>
    <w:rsid w:val="00634DF6"/>
    <w:rsid w:val="0063663E"/>
    <w:rsid w:val="0065673C"/>
    <w:rsid w:val="00683635"/>
    <w:rsid w:val="006A256C"/>
    <w:rsid w:val="006B74BA"/>
    <w:rsid w:val="006C42A4"/>
    <w:rsid w:val="006D2280"/>
    <w:rsid w:val="006D7EDC"/>
    <w:rsid w:val="006F726C"/>
    <w:rsid w:val="00701F72"/>
    <w:rsid w:val="007274BC"/>
    <w:rsid w:val="007417EA"/>
    <w:rsid w:val="00744AD6"/>
    <w:rsid w:val="00750B32"/>
    <w:rsid w:val="00761273"/>
    <w:rsid w:val="00766552"/>
    <w:rsid w:val="00767AE1"/>
    <w:rsid w:val="00780DF6"/>
    <w:rsid w:val="0078197E"/>
    <w:rsid w:val="007949C5"/>
    <w:rsid w:val="007A2DCB"/>
    <w:rsid w:val="007B7517"/>
    <w:rsid w:val="007D2C05"/>
    <w:rsid w:val="007E1E0B"/>
    <w:rsid w:val="00800E68"/>
    <w:rsid w:val="00800F4F"/>
    <w:rsid w:val="00801763"/>
    <w:rsid w:val="00816CFC"/>
    <w:rsid w:val="00821CAF"/>
    <w:rsid w:val="00836242"/>
    <w:rsid w:val="008527AE"/>
    <w:rsid w:val="00871F82"/>
    <w:rsid w:val="00885BFF"/>
    <w:rsid w:val="008A6914"/>
    <w:rsid w:val="008D32AF"/>
    <w:rsid w:val="008F16CD"/>
    <w:rsid w:val="008F7A2C"/>
    <w:rsid w:val="0090262E"/>
    <w:rsid w:val="00907BE7"/>
    <w:rsid w:val="00920864"/>
    <w:rsid w:val="00924420"/>
    <w:rsid w:val="00930C06"/>
    <w:rsid w:val="009333E3"/>
    <w:rsid w:val="00982852"/>
    <w:rsid w:val="00987DE1"/>
    <w:rsid w:val="0099229F"/>
    <w:rsid w:val="009932E8"/>
    <w:rsid w:val="00996341"/>
    <w:rsid w:val="009A1B03"/>
    <w:rsid w:val="009A402C"/>
    <w:rsid w:val="009C79C2"/>
    <w:rsid w:val="009D1A3D"/>
    <w:rsid w:val="009D2618"/>
    <w:rsid w:val="009D3F38"/>
    <w:rsid w:val="009E0A80"/>
    <w:rsid w:val="009E2582"/>
    <w:rsid w:val="009F6801"/>
    <w:rsid w:val="00A111ED"/>
    <w:rsid w:val="00A125C0"/>
    <w:rsid w:val="00A131CD"/>
    <w:rsid w:val="00A14536"/>
    <w:rsid w:val="00A15333"/>
    <w:rsid w:val="00A24208"/>
    <w:rsid w:val="00A83E2C"/>
    <w:rsid w:val="00A83E34"/>
    <w:rsid w:val="00A97CDE"/>
    <w:rsid w:val="00AB0E05"/>
    <w:rsid w:val="00AB4852"/>
    <w:rsid w:val="00AB7450"/>
    <w:rsid w:val="00AC7192"/>
    <w:rsid w:val="00AE4EEE"/>
    <w:rsid w:val="00AF0821"/>
    <w:rsid w:val="00B07B62"/>
    <w:rsid w:val="00B20398"/>
    <w:rsid w:val="00B228BF"/>
    <w:rsid w:val="00B350E1"/>
    <w:rsid w:val="00B409FC"/>
    <w:rsid w:val="00B43342"/>
    <w:rsid w:val="00B47E18"/>
    <w:rsid w:val="00B65378"/>
    <w:rsid w:val="00B6539D"/>
    <w:rsid w:val="00B75682"/>
    <w:rsid w:val="00BA405C"/>
    <w:rsid w:val="00BC3155"/>
    <w:rsid w:val="00BE7B12"/>
    <w:rsid w:val="00BF162B"/>
    <w:rsid w:val="00C0452B"/>
    <w:rsid w:val="00C14FAB"/>
    <w:rsid w:val="00C160CA"/>
    <w:rsid w:val="00C23003"/>
    <w:rsid w:val="00C25E73"/>
    <w:rsid w:val="00C30D9B"/>
    <w:rsid w:val="00C3355D"/>
    <w:rsid w:val="00C524B0"/>
    <w:rsid w:val="00C554CB"/>
    <w:rsid w:val="00C62978"/>
    <w:rsid w:val="00C67A26"/>
    <w:rsid w:val="00C701C4"/>
    <w:rsid w:val="00C94DDD"/>
    <w:rsid w:val="00CE37DA"/>
    <w:rsid w:val="00CF0450"/>
    <w:rsid w:val="00D028C3"/>
    <w:rsid w:val="00D10297"/>
    <w:rsid w:val="00D102A7"/>
    <w:rsid w:val="00D418EA"/>
    <w:rsid w:val="00D43AEC"/>
    <w:rsid w:val="00D54CC3"/>
    <w:rsid w:val="00D73948"/>
    <w:rsid w:val="00D7677D"/>
    <w:rsid w:val="00D81A5D"/>
    <w:rsid w:val="00DA4AE3"/>
    <w:rsid w:val="00DB49B8"/>
    <w:rsid w:val="00DC1B6F"/>
    <w:rsid w:val="00DD5D8B"/>
    <w:rsid w:val="00E024B9"/>
    <w:rsid w:val="00E02A0C"/>
    <w:rsid w:val="00E102E3"/>
    <w:rsid w:val="00E14664"/>
    <w:rsid w:val="00E20FE9"/>
    <w:rsid w:val="00E32797"/>
    <w:rsid w:val="00E34A9D"/>
    <w:rsid w:val="00E42EA0"/>
    <w:rsid w:val="00E77B36"/>
    <w:rsid w:val="00E82A56"/>
    <w:rsid w:val="00E9777B"/>
    <w:rsid w:val="00EB5756"/>
    <w:rsid w:val="00EC5889"/>
    <w:rsid w:val="00EE020E"/>
    <w:rsid w:val="00EE4108"/>
    <w:rsid w:val="00F03F46"/>
    <w:rsid w:val="00F13BC1"/>
    <w:rsid w:val="00F1675A"/>
    <w:rsid w:val="00F3485F"/>
    <w:rsid w:val="00F37D9F"/>
    <w:rsid w:val="00F429D4"/>
    <w:rsid w:val="00F42F7C"/>
    <w:rsid w:val="00F466A4"/>
    <w:rsid w:val="00F66C26"/>
    <w:rsid w:val="00F73E86"/>
    <w:rsid w:val="00F80DF6"/>
    <w:rsid w:val="00FA392F"/>
    <w:rsid w:val="00FB16E2"/>
    <w:rsid w:val="00FC7747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A4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Rating">
    <w:name w:val="Rating"/>
    <w:basedOn w:val="Normale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olo">
    <w:name w:val="Title"/>
    <w:basedOn w:val="Normale"/>
    <w:next w:val="Normale"/>
    <w:link w:val="TitoloCarattere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ultiplechoice2">
    <w:name w:val="Multiple choice | 2"/>
    <w:basedOn w:val="Normale"/>
    <w:uiPriority w:val="1"/>
    <w:qFormat/>
    <w:pPr>
      <w:tabs>
        <w:tab w:val="left" w:pos="2695"/>
      </w:tabs>
      <w:spacing w:before="40" w:after="120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tings1-5">
    <w:name w:val="Ratings 1-5"/>
    <w:basedOn w:val="Normale"/>
    <w:uiPriority w:val="1"/>
    <w:qFormat/>
    <w:pPr>
      <w:spacing w:before="40" w:after="120"/>
      <w:jc w:val="center"/>
    </w:p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Pr>
      <w:rFonts w:ascii="Arial" w:hAnsi="Arial" w:cs="Arial"/>
      <w:vanish/>
      <w:sz w:val="16"/>
      <w:szCs w:val="16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Pr>
      <w:rFonts w:ascii="Arial" w:hAnsi="Arial" w:cs="Arial"/>
      <w:vanish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539D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B6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539D"/>
    <w:rPr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66C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pore\AppData\Roaming\Microsoft\Templates\Restaurant%20survey%20(2%20per%20page).dotx" TargetMode="Externa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Restaurant survey (2 per page)</Template>
  <TotalTime>0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2024-07-29T10:59:00Z</dcterms:created>
  <dcterms:modified xsi:type="dcterms:W3CDTF">2025-02-21T15:56:00Z</dcterms:modified>
</cp:coreProperties>
</file>